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26" w:rsidRDefault="00791F4A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3C65E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9861958" id="Grupo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QiBwYAANw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GYn9CI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3C65E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026" w:rsidRPr="00C87C96" w:rsidRDefault="00791F4A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  <w:lang w:val="es-ES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EF1FE6A308B04616BDA0647E15D4C71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C96" w:rsidRPr="00C87C96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  <w:lang w:val="es-ES"/>
                                      </w:rPr>
                                      <w:t>Máquina de Turing</w:t>
                                    </w:r>
                                  </w:sdtContent>
                                </w:sdt>
                              </w:p>
                              <w:p w:rsidR="00794026" w:rsidRPr="00C87C96" w:rsidRDefault="00791F4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  <w:lang w:val="es-ES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3BFEA96E9617472C9FBCC84954C11B0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C96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Fundamentos Teóricos de la Informática         Trabajo Integrador</w:t>
                                    </w:r>
                                  </w:sdtContent>
                                </w:sdt>
                              </w:p>
                              <w:p w:rsidR="00794026" w:rsidRPr="00C87C96" w:rsidRDefault="00794026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94026" w:rsidRPr="00971753" w:rsidRDefault="00B43083">
                                <w:pPr>
                                  <w:rPr>
                                    <w:sz w:val="24"/>
                                    <w:lang w:val="es-ES"/>
                                  </w:rPr>
                                </w:pPr>
                                <w:r w:rsidRPr="00971753">
                                  <w:rPr>
                                    <w:sz w:val="24"/>
                                    <w:lang w:val="es-ES"/>
                                  </w:rPr>
                                  <w:t>En este documento se realiza una investigación</w:t>
                                </w:r>
                                <w:r w:rsidR="00C87C96" w:rsidRPr="00971753">
                                  <w:rPr>
                                    <w:sz w:val="24"/>
                                    <w:lang w:val="es-ES"/>
                                  </w:rPr>
                                  <w:t xml:space="preserve"> que es una </w:t>
                                </w:r>
                                <w:r w:rsidRPr="00971753">
                                  <w:rPr>
                                    <w:sz w:val="24"/>
                                    <w:lang w:val="es-ES"/>
                                  </w:rPr>
                                  <w:t>máquina</w:t>
                                </w:r>
                                <w:r w:rsidR="00C87C96" w:rsidRPr="00971753">
                                  <w:rPr>
                                    <w:sz w:val="24"/>
                                    <w:lang w:val="es-ES"/>
                                  </w:rPr>
                                  <w:t xml:space="preserve"> de </w:t>
                                </w:r>
                                <w:r w:rsidRPr="00971753">
                                  <w:rPr>
                                    <w:sz w:val="24"/>
                                    <w:lang w:val="es-ES"/>
                                  </w:rPr>
                                  <w:t xml:space="preserve">Turing, cuáles son sus partes que la componen, para lograr realizar </w:t>
                                </w:r>
                                <w:r w:rsidR="00971753" w:rsidRPr="00971753">
                                  <w:rPr>
                                    <w:sz w:val="24"/>
                                    <w:lang w:val="es-ES"/>
                                  </w:rPr>
                                  <w:t>un sistema</w:t>
                                </w:r>
                                <w:r w:rsidRPr="00971753">
                                  <w:rPr>
                                    <w:sz w:val="24"/>
                                    <w:lang w:val="es-ES"/>
                                  </w:rPr>
                                  <w:t xml:space="preserve"> hech</w:t>
                                </w:r>
                                <w:r w:rsidR="00971753" w:rsidRPr="00971753">
                                  <w:rPr>
                                    <w:sz w:val="24"/>
                                    <w:lang w:val="es-ES"/>
                                  </w:rPr>
                                  <w:t xml:space="preserve">o en </w:t>
                                </w:r>
                                <w:proofErr w:type="spellStart"/>
                                <w:r w:rsidR="00971753" w:rsidRPr="00971753">
                                  <w:rPr>
                                    <w:sz w:val="24"/>
                                    <w:lang w:val="es-ES"/>
                                  </w:rPr>
                                  <w:t>Laravel</w:t>
                                </w:r>
                                <w:proofErr w:type="spellEnd"/>
                                <w:r w:rsidRPr="00971753">
                                  <w:rPr>
                                    <w:sz w:val="24"/>
                                    <w:lang w:val="es-ES"/>
                                  </w:rPr>
                                  <w:t xml:space="preserve">.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ángulo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794026" w:rsidRPr="00C87C96" w:rsidRDefault="003C65E1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  <w:lang w:val="es-ES"/>
                              </w:rPr>
                              <w:alias w:val="Título"/>
                              <w:id w:val="83737007"/>
                              <w:placeholder>
                                <w:docPart w:val="EF1FE6A308B04616BDA0647E15D4C71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7C96" w:rsidRPr="00C87C96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  <w:lang w:val="es-ES"/>
                                </w:rPr>
                                <w:t>Máquina de Turing</w:t>
                              </w:r>
                            </w:sdtContent>
                          </w:sdt>
                        </w:p>
                        <w:p w:rsidR="00794026" w:rsidRPr="00C87C96" w:rsidRDefault="003C65E1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  <w:lang w:val="es-ES"/>
                              </w:rPr>
                              <w:alias w:val="Subtítulo"/>
                              <w:id w:val="83737009"/>
                              <w:placeholder>
                                <w:docPart w:val="3BFEA96E9617472C9FBCC84954C11B0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7C96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es-ES"/>
                                </w:rPr>
                                <w:t>Fundamentos Teóricos de la Informática         Trabajo Integrador</w:t>
                              </w:r>
                            </w:sdtContent>
                          </w:sdt>
                        </w:p>
                        <w:p w:rsidR="00794026" w:rsidRPr="00C87C96" w:rsidRDefault="00794026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94026" w:rsidRPr="00971753" w:rsidRDefault="00B43083">
                          <w:pPr>
                            <w:rPr>
                              <w:sz w:val="24"/>
                              <w:lang w:val="es-ES"/>
                            </w:rPr>
                          </w:pPr>
                          <w:r w:rsidRPr="00971753">
                            <w:rPr>
                              <w:sz w:val="24"/>
                              <w:lang w:val="es-ES"/>
                            </w:rPr>
                            <w:t>En este documento se realiza una investigación</w:t>
                          </w:r>
                          <w:r w:rsidR="00C87C96" w:rsidRPr="00971753">
                            <w:rPr>
                              <w:sz w:val="24"/>
                              <w:lang w:val="es-ES"/>
                            </w:rPr>
                            <w:t xml:space="preserve"> que es una </w:t>
                          </w:r>
                          <w:r w:rsidRPr="00971753">
                            <w:rPr>
                              <w:sz w:val="24"/>
                              <w:lang w:val="es-ES"/>
                            </w:rPr>
                            <w:t>máquina</w:t>
                          </w:r>
                          <w:r w:rsidR="00C87C96" w:rsidRPr="00971753">
                            <w:rPr>
                              <w:sz w:val="24"/>
                              <w:lang w:val="es-ES"/>
                            </w:rPr>
                            <w:t xml:space="preserve"> de </w:t>
                          </w:r>
                          <w:r w:rsidRPr="00971753">
                            <w:rPr>
                              <w:sz w:val="24"/>
                              <w:lang w:val="es-ES"/>
                            </w:rPr>
                            <w:t xml:space="preserve">Turing, cuáles son sus partes que la componen, para lograr realizar </w:t>
                          </w:r>
                          <w:r w:rsidR="00971753" w:rsidRPr="00971753">
                            <w:rPr>
                              <w:sz w:val="24"/>
                              <w:lang w:val="es-ES"/>
                            </w:rPr>
                            <w:t>un sistema</w:t>
                          </w:r>
                          <w:r w:rsidRPr="00971753">
                            <w:rPr>
                              <w:sz w:val="24"/>
                              <w:lang w:val="es-ES"/>
                            </w:rPr>
                            <w:t xml:space="preserve"> hech</w:t>
                          </w:r>
                          <w:r w:rsidR="00971753" w:rsidRPr="00971753">
                            <w:rPr>
                              <w:sz w:val="24"/>
                              <w:lang w:val="es-ES"/>
                            </w:rPr>
                            <w:t xml:space="preserve">o en </w:t>
                          </w:r>
                          <w:proofErr w:type="spellStart"/>
                          <w:r w:rsidR="00971753" w:rsidRPr="00971753">
                            <w:rPr>
                              <w:sz w:val="24"/>
                              <w:lang w:val="es-ES"/>
                            </w:rPr>
                            <w:t>Laravel</w:t>
                          </w:r>
                          <w:proofErr w:type="spellEnd"/>
                          <w:r w:rsidRPr="00971753">
                            <w:rPr>
                              <w:sz w:val="24"/>
                              <w:lang w:val="es-ES"/>
                            </w:rPr>
                            <w:t xml:space="preserve">.  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C65E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026" w:rsidRPr="00C87C96" w:rsidRDefault="00791F4A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B43083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Apablaza Karen</w:t>
                                    </w:r>
                                  </w:sdtContent>
                                </w:sdt>
                              </w:p>
                              <w:p w:rsidR="00794026" w:rsidRDefault="00791F4A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1-25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43083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es-ES"/>
                                      </w:rPr>
                                      <w:t>25/11/2021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794026" w:rsidRPr="00C87C96" w:rsidRDefault="003C65E1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B43083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Apablaza Karen</w:t>
                              </w:r>
                            </w:sdtContent>
                          </w:sdt>
                        </w:p>
                        <w:p w:rsidR="00794026" w:rsidRDefault="003C65E1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1-25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43083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es-ES"/>
                                </w:rPr>
                                <w:t>25/11/2021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C65E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794026" w:rsidRPr="00C87C96" w:rsidRDefault="00791F4A">
      <w:pPr>
        <w:pStyle w:val="Ttulo"/>
        <w:rPr>
          <w:szCs w:val="52"/>
          <w:lang w:val="es-ES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7DFC960AECD243BE8539F6A5F239EB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7C96">
            <w:rPr>
              <w:rFonts w:asciiTheme="minorHAnsi" w:eastAsiaTheme="minorEastAsia" w:hAnsiTheme="minorHAnsi"/>
              <w:smallCaps w:val="0"/>
              <w:spacing w:val="0"/>
              <w:lang w:val="es-AR"/>
            </w:rPr>
            <w:t>Máquina de Turing</w:t>
          </w:r>
        </w:sdtContent>
      </w:sdt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17A69"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ry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HUTryHwQAACo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6F473"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rHg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Zdh+seBAAAKg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1E1CF"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zGA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Oue5PMYBAAAKg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744E5"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SLlz4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59C61"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lm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EaOYA7kTGOTgc2tGO/HD8JGCMM7Xv4mYXvxcl/PG2uM9tMP&#10;vAJ/5KC4IedYi167gLDR0eTg8ZwDelSohMUoTOIQoJSwdRqbHJUtJFKf8tw4CjCCbS+M06XNYNnu&#10;TufhtD2sBxohyey1BuoJmo4L6k0+USq/jtL7lozUZEpqumZKvZnS9w+kQ5F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h8m4nJnf7lDhhJc5VgBIWa4UVbvD6NgTQs32e4Y+Ap0qWamjnVbWVSA+6QN/5VI&#10;+LNI/ARvK5CAjqLI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X6OpZhEE&#10;AAAqCwAADgAAAAAAAAAAAAAAAAAuAgAAZHJzL2Uyb0RvYy54bWxQSwECLQAUAAYACAAAACEAkPxJ&#10;0twAAAAJAQAADwAAAAAAAAAAAAAAAABrBgAAZHJzL2Rvd25yZXYueG1sUEsFBgAAAAAEAAQA8wAA&#10;AHQHAAAAAA=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DBCF8"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mGg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0G5pZhoEAAAq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FFF4B"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oFHw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bECoFHwQAACoLAAAOAAAAAAAAAAAAAAAAAC4CAABkcnMvZTJvRG9jLnhtbFBLAQIt&#10;ABQABgAIAAAAIQCQ/EnS3AAAAAkBAAAPAAAAAAAAAAAAAAAAAHkGAABkcnMvZG93bnJldi54bWxQ&#10;SwUGAAAAAAQABADzAAAAggcAAAAA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4E900"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zX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d+zXGQQAACoLAAAOAAAAAAAAAAAAAAAAAC4CAABkcnMvZTJvRG9jLnhtbFBLAQItABQABgAI&#10;AAAAIQCQ/EnS3AAAAAkBAAAPAAAAAAAAAAAAAAAAAHMGAABkcnMvZG93bnJldi54bWxQSwUGAAAA&#10;AAQABADzAAAAfAc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35DD7"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3pIA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9W9t6S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54667"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8W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OfOfF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2C2FA"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IB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afbIBHwQAACoLAAAOAAAAAAAAAAAAAAAAAC4CAABkcnMvZTJvRG9jLnhtbFBLAQIt&#10;ABQABgAIAAAAIQCQ/EnS3AAAAAkBAAAPAAAAAAAAAAAAAAAAAHkGAABkcnMvZG93bnJldi54bWxQ&#10;SwUGAAAAAAQABADzAAAAgg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E1F4B"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uTHw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lBHuTHwQAACoLAAAOAAAAAAAAAAAAAAAAAC4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44ACC"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NhFw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xF/DY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70B2D"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s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tKsKw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B188E"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70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EaOYA7kTGOTgc2tGO/HD8JGCMM7Xv4mYXvxcl/PG2uM9tMP&#10;vAJ/5KC4IedYi167gLDR0eTg8ZwDelSohMUoTOIQoJSwdRqbHJUtJFKf8tw4CjCCbS+M06XNYNnu&#10;TufhtD2sBxohyey1BuoJmo4L6k0+USq/jtL7lozUZEpqumZKvZnS9w+kQ75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q1U4nJnf7lDhhJc5VgBIWa4UVbvD6NgTQs32e4Y+Ap0qWamjnVbWVSA+6QN/5VI&#10;+LNI/ARvK5CAjiLf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cGKO9BEE&#10;AAAqCwAADgAAAAAAAAAAAAAAAAAuAgAAZHJzL2Uyb0RvYy54bWxQSwECLQAUAAYACAAAACEAkPxJ&#10;0twAAAAJAQAADwAAAAAAAAAAAAAAAABrBgAAZHJzL2Rvd25yZXYueG1sUEsFBgAAAAAEAAQA8wAA&#10;AHQH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4C90D"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GVGQ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NQuGV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FAA23"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L2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EY8ovY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0B666"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Qk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2W2QkGQQAACoLAAAOAAAAAAAAAAAAAAAAAC4CAABkcnMvZTJvRG9jLnhtbFBLAQItABQABgAI&#10;AAAAIQCQ/EnS3AAAAAkBAAAPAAAAAAAAAAAAAAAAAHMGAABkcnMvZG93bnJldi54bWxQSwUGAAAA&#10;AAQABADzAAAAfAc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54BD9"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8XHw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vII8XHwQAACY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342D5"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/lGwQAACQ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aD7+UbBAAAJA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C65E1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46B24"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QHAQAACQ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Ko4aQHAQAACQLAAAOAAAAAAAAAAAAAAAAAC4CAABkcnMvZTJvRG9jLnhtbFBLAQItABQA&#10;BgAIAAAAIQCQ/EnS3AAAAAkBAAAPAAAAAAAAAAAAAAAAAHYGAABkcnMvZG93bnJldi54bWxQSwUG&#10;AAAAAAQABADzAAAAfw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794026" w:rsidRDefault="00791F4A">
      <w:pPr>
        <w:pStyle w:val="Subttulo"/>
        <w:rPr>
          <w:lang w:val="es-ES"/>
        </w:rPr>
      </w:pPr>
      <w:sdt>
        <w:sdtPr>
          <w:id w:val="221498499"/>
          <w:placeholder>
            <w:docPart w:val="D10CA36154184EFBB54032E6D2F5116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7C96">
            <w:rPr>
              <w:lang w:val="es-AR"/>
            </w:rPr>
            <w:t>Fundamentos Teóricos de la Informática         Trabajo Integrador</w:t>
          </w:r>
        </w:sdtContent>
      </w:sdt>
      <w:r w:rsidR="003C65E1">
        <w:rPr>
          <w:lang w:val="es-ES"/>
        </w:rPr>
        <w:t xml:space="preserve"> </w:t>
      </w:r>
    </w:p>
    <w:p w:rsidR="00E95202" w:rsidRPr="00E95202" w:rsidRDefault="00E95202" w:rsidP="00E95202">
      <w:pPr>
        <w:pStyle w:val="Ttulo"/>
        <w:rPr>
          <w:sz w:val="40"/>
          <w:lang w:val="es-ES"/>
        </w:rPr>
      </w:pPr>
      <w:r w:rsidRPr="00E95202">
        <w:rPr>
          <w:sz w:val="40"/>
          <w:lang w:val="es-ES"/>
        </w:rPr>
        <w:t>Introducción</w:t>
      </w:r>
    </w:p>
    <w:p w:rsidR="00794026" w:rsidRPr="00971753" w:rsidRDefault="00B43083" w:rsidP="00B43083">
      <w:pPr>
        <w:rPr>
          <w:color w:val="auto"/>
          <w:sz w:val="24"/>
          <w:lang w:val="es-ES"/>
        </w:rPr>
      </w:pPr>
      <w:r w:rsidRPr="00971753">
        <w:rPr>
          <w:color w:val="auto"/>
          <w:sz w:val="24"/>
          <w:lang w:val="es-ES"/>
        </w:rPr>
        <w:t>La máquina de Turing es un autómata finito que dispone de una única cinta de longitud infinita en la que se pueden leer y escribir datos</w:t>
      </w:r>
      <w:r w:rsidR="00784265" w:rsidRPr="00971753">
        <w:rPr>
          <w:color w:val="auto"/>
          <w:sz w:val="24"/>
          <w:lang w:val="es-ES"/>
        </w:rPr>
        <w:t>, uno a la vez, usando un cabezal lector/escritor de cinta</w:t>
      </w:r>
      <w:r w:rsidR="00E82F77" w:rsidRPr="00971753">
        <w:rPr>
          <w:color w:val="auto"/>
          <w:sz w:val="24"/>
          <w:lang w:val="es-ES"/>
        </w:rPr>
        <w:t>. Esos datos son símbolos sobre una tira de cinta de acuerdo con una tabla de reglas.</w:t>
      </w:r>
    </w:p>
    <w:p w:rsidR="00784265" w:rsidRPr="00971753" w:rsidRDefault="00784265" w:rsidP="00B43083">
      <w:pPr>
        <w:rPr>
          <w:color w:val="auto"/>
          <w:sz w:val="24"/>
          <w:lang w:val="es-ES"/>
        </w:rPr>
      </w:pPr>
      <w:r w:rsidRPr="00971753">
        <w:rPr>
          <w:color w:val="auto"/>
          <w:sz w:val="24"/>
          <w:lang w:val="es-ES"/>
        </w:rPr>
        <w:t>Una máquina de Turing consta de:</w:t>
      </w:r>
    </w:p>
    <w:p w:rsidR="00784265" w:rsidRPr="00971753" w:rsidRDefault="00784265" w:rsidP="00784265">
      <w:pPr>
        <w:pStyle w:val="Prrafodelista"/>
        <w:numPr>
          <w:ilvl w:val="0"/>
          <w:numId w:val="7"/>
        </w:numPr>
        <w:rPr>
          <w:sz w:val="24"/>
          <w:lang w:val="es-ES"/>
        </w:rPr>
      </w:pPr>
      <w:r w:rsidRPr="00971753">
        <w:rPr>
          <w:sz w:val="24"/>
          <w:lang w:val="es-ES"/>
        </w:rPr>
        <w:t xml:space="preserve">Una </w:t>
      </w:r>
      <w:r w:rsidRPr="00971753">
        <w:rPr>
          <w:b/>
          <w:sz w:val="24"/>
          <w:lang w:val="es-ES"/>
        </w:rPr>
        <w:t xml:space="preserve">Cinta </w:t>
      </w:r>
      <w:r w:rsidRPr="00971753">
        <w:rPr>
          <w:sz w:val="24"/>
          <w:lang w:val="es-ES"/>
        </w:rPr>
        <w:t xml:space="preserve">que se divide en celdas, una al lado de la otra. Cada celda contiene un símbolo de algún alfabeto. El alfabeto contiene un símbolo especial </w:t>
      </w:r>
      <w:r w:rsidRPr="00971753">
        <w:rPr>
          <w:b/>
          <w:sz w:val="24"/>
          <w:u w:val="single"/>
          <w:lang w:val="es-ES"/>
        </w:rPr>
        <w:t>llamado espacio en blanco</w:t>
      </w:r>
      <w:r w:rsidRPr="00971753">
        <w:rPr>
          <w:sz w:val="24"/>
          <w:lang w:val="es-ES"/>
        </w:rPr>
        <w:t xml:space="preserve"> (Escrito como “B”) y uno o más símbolos adicionales. La cinta </w:t>
      </w:r>
      <w:r w:rsidR="00066FA2" w:rsidRPr="00971753">
        <w:rPr>
          <w:sz w:val="24"/>
          <w:lang w:val="es-ES"/>
        </w:rPr>
        <w:t>se extiende hacia la izquierda o</w:t>
      </w:r>
      <w:r w:rsidRPr="00971753">
        <w:rPr>
          <w:sz w:val="24"/>
          <w:lang w:val="es-ES"/>
        </w:rPr>
        <w:t xml:space="preserve"> hacia la derecha Las celdas que no se hayan escrito previamente se asumen que están rellenas con el espacio en blanco.</w:t>
      </w:r>
    </w:p>
    <w:p w:rsidR="00784265" w:rsidRPr="00971753" w:rsidRDefault="00784265" w:rsidP="00784265">
      <w:pPr>
        <w:pStyle w:val="Prrafodelista"/>
        <w:numPr>
          <w:ilvl w:val="0"/>
          <w:numId w:val="7"/>
        </w:numPr>
        <w:rPr>
          <w:sz w:val="24"/>
          <w:lang w:val="es-ES"/>
        </w:rPr>
      </w:pPr>
      <w:r w:rsidRPr="00971753">
        <w:rPr>
          <w:sz w:val="24"/>
          <w:lang w:val="es-ES"/>
        </w:rPr>
        <w:t xml:space="preserve">Un </w:t>
      </w:r>
      <w:r w:rsidRPr="00971753">
        <w:rPr>
          <w:b/>
          <w:sz w:val="24"/>
          <w:lang w:val="es-ES"/>
        </w:rPr>
        <w:t xml:space="preserve">Cabezal </w:t>
      </w:r>
      <w:r w:rsidRPr="00971753">
        <w:rPr>
          <w:sz w:val="24"/>
          <w:lang w:val="es-ES"/>
        </w:rPr>
        <w:t xml:space="preserve">siempre </w:t>
      </w:r>
      <w:r w:rsidR="004241A4" w:rsidRPr="00971753">
        <w:rPr>
          <w:sz w:val="24"/>
          <w:lang w:val="es-ES"/>
        </w:rPr>
        <w:t>está</w:t>
      </w:r>
      <w:r w:rsidRPr="00971753">
        <w:rPr>
          <w:sz w:val="24"/>
          <w:lang w:val="es-ES"/>
        </w:rPr>
        <w:t xml:space="preserve"> situada en una de las casillas de la cinta</w:t>
      </w:r>
      <w:r w:rsidR="004241A4" w:rsidRPr="00971753">
        <w:rPr>
          <w:sz w:val="24"/>
          <w:lang w:val="es-ES"/>
        </w:rPr>
        <w:t xml:space="preserve"> y mueve la cinta hacia la izquierda y a la derecha (solo una) celda a la vez. Un movimiento de la máquina de Turing puede hacer:</w:t>
      </w:r>
    </w:p>
    <w:p w:rsidR="004241A4" w:rsidRPr="00971753" w:rsidRDefault="004241A4" w:rsidP="004241A4">
      <w:pPr>
        <w:pStyle w:val="Prrafodelista"/>
        <w:numPr>
          <w:ilvl w:val="1"/>
          <w:numId w:val="7"/>
        </w:numPr>
        <w:rPr>
          <w:sz w:val="24"/>
          <w:lang w:val="es-ES"/>
        </w:rPr>
      </w:pPr>
      <w:r w:rsidRPr="00971753">
        <w:rPr>
          <w:sz w:val="24"/>
          <w:lang w:val="es-ES"/>
        </w:rPr>
        <w:t>Cambiar de estado. El siguiente estado puede ser opcionalmente el mismo que el estado actual.</w:t>
      </w:r>
    </w:p>
    <w:p w:rsidR="004241A4" w:rsidRPr="00971753" w:rsidRDefault="004241A4" w:rsidP="004241A4">
      <w:pPr>
        <w:pStyle w:val="Prrafodelista"/>
        <w:numPr>
          <w:ilvl w:val="1"/>
          <w:numId w:val="7"/>
        </w:numPr>
        <w:rPr>
          <w:sz w:val="24"/>
          <w:lang w:val="es-ES"/>
        </w:rPr>
      </w:pPr>
      <w:r w:rsidRPr="00971753">
        <w:rPr>
          <w:sz w:val="24"/>
          <w:lang w:val="es-ES"/>
        </w:rPr>
        <w:t>Escribirá un símbolo de cinta en la casilla que señala la cabeza. Este símbolo de cinta reemplaza a cualquier símbolo que estuviera anteriormente en dicha casilla. Opcionalmente, el símbolo escrito puede ser el mismo que el que ya se encontraba allí.</w:t>
      </w:r>
    </w:p>
    <w:p w:rsidR="004241A4" w:rsidRPr="00971753" w:rsidRDefault="004241A4" w:rsidP="004241A4">
      <w:pPr>
        <w:pStyle w:val="Prrafodelista"/>
        <w:numPr>
          <w:ilvl w:val="1"/>
          <w:numId w:val="7"/>
        </w:numPr>
        <w:rPr>
          <w:sz w:val="24"/>
          <w:lang w:val="es-ES"/>
        </w:rPr>
      </w:pPr>
      <w:r w:rsidRPr="00971753">
        <w:rPr>
          <w:sz w:val="24"/>
          <w:lang w:val="es-ES"/>
        </w:rPr>
        <w:t>Moverá la cabeza de la cinta hacia la izquierda o hacia la derecha. En nuestro caso, exigiremos que haya un movimiento y no permitiremos que la cabeza quede estacionada</w:t>
      </w:r>
    </w:p>
    <w:p w:rsidR="00066FA2" w:rsidRPr="00971753" w:rsidRDefault="00066FA2" w:rsidP="00066FA2">
      <w:pPr>
        <w:pStyle w:val="Prrafodelista"/>
        <w:numPr>
          <w:ilvl w:val="0"/>
          <w:numId w:val="7"/>
        </w:numPr>
        <w:rPr>
          <w:sz w:val="24"/>
          <w:lang w:val="es-ES"/>
        </w:rPr>
      </w:pPr>
      <w:r w:rsidRPr="00971753">
        <w:rPr>
          <w:sz w:val="24"/>
          <w:lang w:val="es-ES"/>
        </w:rPr>
        <w:t xml:space="preserve">Un </w:t>
      </w:r>
      <w:r w:rsidRPr="00971753">
        <w:rPr>
          <w:b/>
          <w:sz w:val="24"/>
          <w:lang w:val="es-ES"/>
        </w:rPr>
        <w:t>Registro de estado</w:t>
      </w:r>
      <w:r w:rsidRPr="00971753">
        <w:rPr>
          <w:sz w:val="24"/>
          <w:lang w:val="es-ES"/>
        </w:rPr>
        <w:t xml:space="preserve"> que almacena el estado de la máquina de Turing, uno de los estados finitos. Hay un estado inicial con el que el registro de estado se inicia.</w:t>
      </w:r>
    </w:p>
    <w:p w:rsidR="00066FA2" w:rsidRPr="00971753" w:rsidRDefault="00066FA2" w:rsidP="00066FA2">
      <w:pPr>
        <w:pStyle w:val="Prrafodelista"/>
        <w:numPr>
          <w:ilvl w:val="0"/>
          <w:numId w:val="7"/>
        </w:numPr>
        <w:rPr>
          <w:sz w:val="24"/>
          <w:lang w:val="es-ES"/>
        </w:rPr>
      </w:pPr>
      <w:r w:rsidRPr="00971753">
        <w:rPr>
          <w:sz w:val="24"/>
          <w:lang w:val="es-ES"/>
        </w:rPr>
        <w:t xml:space="preserve">Una </w:t>
      </w:r>
      <w:r w:rsidRPr="00971753">
        <w:rPr>
          <w:b/>
          <w:sz w:val="24"/>
          <w:lang w:val="es-ES"/>
        </w:rPr>
        <w:t xml:space="preserve">Tabla </w:t>
      </w:r>
      <w:r w:rsidRPr="00971753">
        <w:rPr>
          <w:sz w:val="24"/>
          <w:lang w:val="es-ES"/>
        </w:rPr>
        <w:t xml:space="preserve">finita de instrucciones llamada como </w:t>
      </w:r>
      <w:r w:rsidRPr="00971753">
        <w:rPr>
          <w:b/>
          <w:sz w:val="24"/>
          <w:lang w:val="es-ES"/>
        </w:rPr>
        <w:t xml:space="preserve">Reglas de transición. </w:t>
      </w:r>
      <w:r w:rsidRPr="00971753">
        <w:rPr>
          <w:sz w:val="24"/>
          <w:lang w:val="es-ES"/>
        </w:rPr>
        <w:t>En nuestro caso almacenaremos las reglas de transición de la siguiente manera:</w:t>
      </w:r>
    </w:p>
    <w:p w:rsidR="00066FA2" w:rsidRPr="00971753" w:rsidRDefault="00066FA2" w:rsidP="00066FA2">
      <w:pPr>
        <w:pStyle w:val="Prrafodelista"/>
        <w:rPr>
          <w:sz w:val="24"/>
          <w:lang w:val="es-ES"/>
        </w:rPr>
      </w:pPr>
    </w:p>
    <w:p w:rsidR="00066FA2" w:rsidRPr="00971753" w:rsidRDefault="00066FA2" w:rsidP="00066FA2">
      <w:pPr>
        <w:pStyle w:val="Prrafodelista"/>
        <w:rPr>
          <w:sz w:val="24"/>
          <w:lang w:val="es-ES"/>
        </w:rPr>
      </w:pPr>
      <w:r w:rsidRPr="00971753">
        <w:rPr>
          <w:sz w:val="24"/>
          <w:lang w:val="es-ES"/>
        </w:rPr>
        <w:t xml:space="preserve">(Estado actual) </w:t>
      </w:r>
      <w:r w:rsidR="00E95202" w:rsidRPr="00971753">
        <w:rPr>
          <w:sz w:val="24"/>
          <w:lang w:val="es-ES"/>
        </w:rPr>
        <w:t>(Valor)</w:t>
      </w:r>
      <w:r w:rsidRPr="00971753">
        <w:rPr>
          <w:sz w:val="24"/>
          <w:lang w:val="es-ES"/>
        </w:rPr>
        <w:t xml:space="preserve"> | </w:t>
      </w:r>
      <w:r w:rsidR="00E95202" w:rsidRPr="00971753">
        <w:rPr>
          <w:sz w:val="24"/>
          <w:lang w:val="es-ES"/>
        </w:rPr>
        <w:t>(Nuevo Valor) (Dirección) (Nuevo Estado)</w:t>
      </w:r>
    </w:p>
    <w:p w:rsidR="00E95202" w:rsidRPr="00971753" w:rsidRDefault="00E95202" w:rsidP="00066FA2">
      <w:pPr>
        <w:pStyle w:val="Prrafodelista"/>
        <w:rPr>
          <w:sz w:val="24"/>
          <w:lang w:val="es-ES"/>
        </w:rPr>
      </w:pPr>
    </w:p>
    <w:p w:rsidR="00E95202" w:rsidRPr="00625284" w:rsidRDefault="00E95202" w:rsidP="00E95202">
      <w:pPr>
        <w:pStyle w:val="Ttulo"/>
        <w:rPr>
          <w:sz w:val="52"/>
          <w:lang w:val="es-ES"/>
        </w:rPr>
      </w:pPr>
      <w:r w:rsidRPr="00625284">
        <w:rPr>
          <w:sz w:val="52"/>
          <w:lang w:val="es-ES"/>
        </w:rPr>
        <w:lastRenderedPageBreak/>
        <w:t>Ejemplo</w:t>
      </w:r>
    </w:p>
    <w:p w:rsidR="00E95202" w:rsidRPr="00971753" w:rsidRDefault="00E95202" w:rsidP="00E95202">
      <w:pPr>
        <w:rPr>
          <w:sz w:val="24"/>
          <w:lang w:val="es-ES"/>
        </w:rPr>
      </w:pPr>
      <w:r w:rsidRPr="00971753">
        <w:rPr>
          <w:sz w:val="24"/>
          <w:lang w:val="es-ES"/>
        </w:rPr>
        <w:t xml:space="preserve">Vamos a diseñar una máquina de </w:t>
      </w:r>
      <w:r w:rsidR="00971753" w:rsidRPr="00971753">
        <w:rPr>
          <w:sz w:val="24"/>
          <w:lang w:val="es-ES"/>
        </w:rPr>
        <w:t>Turing y</w:t>
      </w:r>
      <w:r w:rsidRPr="00971753">
        <w:rPr>
          <w:sz w:val="24"/>
          <w:lang w:val="es-ES"/>
        </w:rPr>
        <w:t xml:space="preserve"> a ver cómo se comporta con una entrada </w:t>
      </w:r>
      <w:r w:rsidR="00450216" w:rsidRPr="00971753">
        <w:rPr>
          <w:sz w:val="24"/>
          <w:lang w:val="es-ES"/>
        </w:rPr>
        <w:t>típica. La máquina de Turing que vamos a construir aceptara el lenguaje {0</w:t>
      </w:r>
      <w:r w:rsidR="00450216" w:rsidRPr="00971753">
        <w:rPr>
          <w:sz w:val="24"/>
          <w:vertAlign w:val="superscript"/>
          <w:lang w:val="es-ES"/>
        </w:rPr>
        <w:t>n</w:t>
      </w:r>
      <w:r w:rsidR="00450216" w:rsidRPr="00971753">
        <w:rPr>
          <w:sz w:val="24"/>
          <w:lang w:val="es-ES"/>
        </w:rPr>
        <w:t>1</w:t>
      </w:r>
      <w:r w:rsidR="00450216" w:rsidRPr="00971753">
        <w:rPr>
          <w:sz w:val="24"/>
          <w:vertAlign w:val="superscript"/>
          <w:lang w:val="es-ES"/>
        </w:rPr>
        <w:t xml:space="preserve">n </w:t>
      </w:r>
      <w:r w:rsidR="00450216" w:rsidRPr="00971753">
        <w:rPr>
          <w:sz w:val="24"/>
          <w:lang w:val="es-ES"/>
        </w:rPr>
        <w:t xml:space="preserve">| n &gt;= 1}. </w:t>
      </w:r>
    </w:p>
    <w:p w:rsidR="00450216" w:rsidRPr="00971753" w:rsidRDefault="00450216" w:rsidP="00E95202">
      <w:pPr>
        <w:rPr>
          <w:sz w:val="24"/>
          <w:lang w:val="es-ES"/>
        </w:rPr>
      </w:pPr>
      <w:r w:rsidRPr="00971753">
        <w:rPr>
          <w:sz w:val="24"/>
          <w:lang w:val="es-ES"/>
        </w:rPr>
        <w:t>Se proporciona a la cinta una secuencia finita de ceros y unos, precedida y seguida por secuencias infinitas de espacios en blanco. La máquina cambiará primero un 0 por X y luego un 1 por Y, hasta que se hayan cambiado todos los ceros y los unos.</w:t>
      </w:r>
    </w:p>
    <w:p w:rsidR="00450216" w:rsidRPr="00971753" w:rsidRDefault="009C0063" w:rsidP="00E95202">
      <w:pPr>
        <w:rPr>
          <w:sz w:val="24"/>
          <w:lang w:val="es-ES"/>
        </w:rPr>
      </w:pPr>
      <w:r w:rsidRPr="00971753">
        <w:rPr>
          <w:sz w:val="24"/>
          <w:lang w:val="es-ES"/>
        </w:rPr>
        <w:t>En la cinta escribiremos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</w:tblGrid>
      <w:tr w:rsidR="009F30A1" w:rsidRPr="00971753" w:rsidTr="009F30A1">
        <w:tc>
          <w:tcPr>
            <w:tcW w:w="862" w:type="dxa"/>
          </w:tcPr>
          <w:p w:rsidR="009F30A1" w:rsidRPr="00971753" w:rsidRDefault="009F30A1" w:rsidP="00E95202">
            <w:pPr>
              <w:rPr>
                <w:sz w:val="24"/>
                <w:lang w:val="es-ES"/>
              </w:rPr>
            </w:pPr>
            <w:r w:rsidRPr="00971753">
              <w:rPr>
                <w:sz w:val="24"/>
                <w:lang w:val="es-ES"/>
              </w:rPr>
              <w:t>0</w:t>
            </w:r>
          </w:p>
        </w:tc>
        <w:tc>
          <w:tcPr>
            <w:tcW w:w="862" w:type="dxa"/>
          </w:tcPr>
          <w:p w:rsidR="009F30A1" w:rsidRPr="00971753" w:rsidRDefault="009F30A1" w:rsidP="00E95202">
            <w:pPr>
              <w:rPr>
                <w:sz w:val="24"/>
                <w:lang w:val="es-ES"/>
              </w:rPr>
            </w:pPr>
            <w:r w:rsidRPr="00971753">
              <w:rPr>
                <w:sz w:val="24"/>
                <w:lang w:val="es-ES"/>
              </w:rPr>
              <w:t>0</w:t>
            </w:r>
          </w:p>
        </w:tc>
        <w:tc>
          <w:tcPr>
            <w:tcW w:w="862" w:type="dxa"/>
          </w:tcPr>
          <w:p w:rsidR="009F30A1" w:rsidRPr="00971753" w:rsidRDefault="009F30A1" w:rsidP="00E95202">
            <w:pPr>
              <w:rPr>
                <w:sz w:val="24"/>
                <w:lang w:val="es-ES"/>
              </w:rPr>
            </w:pPr>
            <w:r w:rsidRPr="00971753">
              <w:rPr>
                <w:sz w:val="24"/>
                <w:lang w:val="es-ES"/>
              </w:rPr>
              <w:t>1</w:t>
            </w:r>
          </w:p>
        </w:tc>
        <w:tc>
          <w:tcPr>
            <w:tcW w:w="862" w:type="dxa"/>
          </w:tcPr>
          <w:p w:rsidR="009F30A1" w:rsidRPr="00971753" w:rsidRDefault="009F30A1" w:rsidP="00E95202">
            <w:pPr>
              <w:rPr>
                <w:sz w:val="24"/>
                <w:lang w:val="es-ES"/>
              </w:rPr>
            </w:pPr>
            <w:r w:rsidRPr="00971753">
              <w:rPr>
                <w:sz w:val="24"/>
                <w:lang w:val="es-ES"/>
              </w:rPr>
              <w:t>1</w:t>
            </w:r>
          </w:p>
        </w:tc>
      </w:tr>
    </w:tbl>
    <w:p w:rsidR="00E95202" w:rsidRPr="00971753" w:rsidRDefault="00E95202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lang w:val="es-ES"/>
        </w:rPr>
      </w:pP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lang w:val="es-ES"/>
        </w:rPr>
      </w:pPr>
      <w:r w:rsidRPr="00971753"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lang w:val="es-ES"/>
        </w:rPr>
        <w:t>Estado Inicial: 1</w:t>
      </w: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lang w:val="es-ES"/>
        </w:rPr>
      </w:pPr>
      <w:r w:rsidRPr="00971753"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lang w:val="es-ES"/>
        </w:rPr>
        <w:t>Estado final: 5</w:t>
      </w: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lang w:val="es-ES"/>
        </w:rPr>
      </w:pPr>
      <w:r w:rsidRPr="00971753"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lang w:val="es-ES"/>
        </w:rPr>
        <w:t>Símbolo especial o en blanco: b</w:t>
      </w:r>
    </w:p>
    <w:p w:rsidR="009C0063" w:rsidRPr="00971753" w:rsidRDefault="009C0063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u w:val="single"/>
          <w:lang w:val="es-ES"/>
        </w:rPr>
      </w:pPr>
      <w:r w:rsidRPr="00971753"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  <w:u w:val="single"/>
          <w:lang w:val="es-ES"/>
        </w:rPr>
        <w:t>Tendremos estas reglas de transición: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8"/>
        <w:gridCol w:w="1668"/>
        <w:gridCol w:w="1674"/>
        <w:gridCol w:w="1696"/>
        <w:gridCol w:w="1679"/>
      </w:tblGrid>
      <w:tr w:rsidR="009C0063" w:rsidRPr="00971753" w:rsidTr="009C0063">
        <w:tc>
          <w:tcPr>
            <w:tcW w:w="1724" w:type="dxa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Estado</w:t>
            </w:r>
          </w:p>
        </w:tc>
        <w:tc>
          <w:tcPr>
            <w:tcW w:w="1724" w:type="dxa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Valor</w:t>
            </w:r>
          </w:p>
        </w:tc>
        <w:tc>
          <w:tcPr>
            <w:tcW w:w="1724" w:type="dxa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Nuevo Valor</w:t>
            </w:r>
          </w:p>
        </w:tc>
        <w:tc>
          <w:tcPr>
            <w:tcW w:w="1724" w:type="dxa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Dirección</w:t>
            </w:r>
          </w:p>
        </w:tc>
        <w:tc>
          <w:tcPr>
            <w:tcW w:w="1725" w:type="dxa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Nuevo Estado</w:t>
            </w:r>
          </w:p>
        </w:tc>
      </w:tr>
      <w:tr w:rsidR="009C0063" w:rsidRPr="00971753" w:rsidTr="009F30A1"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1</w:t>
            </w:r>
          </w:p>
        </w:tc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0</w:t>
            </w:r>
          </w:p>
        </w:tc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X</w:t>
            </w:r>
          </w:p>
        </w:tc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Derecha</w:t>
            </w:r>
          </w:p>
        </w:tc>
        <w:tc>
          <w:tcPr>
            <w:tcW w:w="1725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2</w:t>
            </w:r>
          </w:p>
        </w:tc>
      </w:tr>
      <w:tr w:rsidR="009C0063" w:rsidRPr="00971753" w:rsidTr="009F30A1"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1</w:t>
            </w:r>
          </w:p>
        </w:tc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FEE6D6" w:themeFill="accent1" w:themeFillTint="33"/>
          </w:tcPr>
          <w:p w:rsidR="009C0063" w:rsidRPr="00971753" w:rsidRDefault="00C43A60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Derecha</w:t>
            </w:r>
          </w:p>
        </w:tc>
        <w:tc>
          <w:tcPr>
            <w:tcW w:w="1725" w:type="dxa"/>
            <w:shd w:val="clear" w:color="auto" w:fill="FEE6D6" w:themeFill="accent1" w:themeFillTint="33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4</w:t>
            </w:r>
          </w:p>
        </w:tc>
      </w:tr>
      <w:tr w:rsidR="009C0063" w:rsidRPr="00971753" w:rsidTr="009F30A1"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C0063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2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0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0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Derecha</w:t>
            </w:r>
          </w:p>
        </w:tc>
        <w:tc>
          <w:tcPr>
            <w:tcW w:w="1725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2</w:t>
            </w:r>
          </w:p>
        </w:tc>
      </w:tr>
      <w:tr w:rsidR="009C0063" w:rsidRPr="00971753" w:rsidTr="009F30A1"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2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1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Izquierda</w:t>
            </w:r>
          </w:p>
        </w:tc>
        <w:tc>
          <w:tcPr>
            <w:tcW w:w="1725" w:type="dxa"/>
            <w:shd w:val="clear" w:color="auto" w:fill="DEE3EE" w:themeFill="accent5" w:themeFillTint="66"/>
          </w:tcPr>
          <w:p w:rsidR="009C0063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3</w:t>
            </w:r>
          </w:p>
        </w:tc>
      </w:tr>
      <w:tr w:rsidR="009F30A1" w:rsidRPr="00971753" w:rsidTr="009F30A1">
        <w:tc>
          <w:tcPr>
            <w:tcW w:w="1724" w:type="dxa"/>
            <w:shd w:val="clear" w:color="auto" w:fill="DEE3EE" w:themeFill="accent5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2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DEE3EE" w:themeFill="accent5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Derecha</w:t>
            </w:r>
          </w:p>
        </w:tc>
        <w:tc>
          <w:tcPr>
            <w:tcW w:w="1725" w:type="dxa"/>
            <w:shd w:val="clear" w:color="auto" w:fill="DEE3EE" w:themeFill="accent5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2</w:t>
            </w:r>
          </w:p>
        </w:tc>
      </w:tr>
      <w:tr w:rsidR="009F30A1" w:rsidRPr="00971753" w:rsidTr="009F30A1"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3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0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0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Izquierda</w:t>
            </w:r>
          </w:p>
        </w:tc>
        <w:tc>
          <w:tcPr>
            <w:tcW w:w="1725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3</w:t>
            </w:r>
          </w:p>
        </w:tc>
      </w:tr>
      <w:tr w:rsidR="009F30A1" w:rsidRPr="00971753" w:rsidTr="009F30A1"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3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X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X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Derecha</w:t>
            </w:r>
          </w:p>
        </w:tc>
        <w:tc>
          <w:tcPr>
            <w:tcW w:w="1725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1</w:t>
            </w:r>
          </w:p>
        </w:tc>
      </w:tr>
      <w:tr w:rsidR="009F30A1" w:rsidRPr="00971753" w:rsidTr="009F30A1"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3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Izquierda</w:t>
            </w:r>
          </w:p>
        </w:tc>
        <w:tc>
          <w:tcPr>
            <w:tcW w:w="1725" w:type="dxa"/>
            <w:shd w:val="clear" w:color="auto" w:fill="FFED74" w:themeFill="background2" w:themeFillShade="E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3</w:t>
            </w:r>
          </w:p>
        </w:tc>
      </w:tr>
      <w:tr w:rsidR="009F30A1" w:rsidRPr="00971753" w:rsidTr="009F30A1"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4</w:t>
            </w:r>
          </w:p>
        </w:tc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Y</w:t>
            </w:r>
          </w:p>
        </w:tc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Derecha</w:t>
            </w:r>
          </w:p>
        </w:tc>
        <w:tc>
          <w:tcPr>
            <w:tcW w:w="1725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4</w:t>
            </w:r>
          </w:p>
        </w:tc>
      </w:tr>
      <w:tr w:rsidR="009F30A1" w:rsidRPr="00971753" w:rsidTr="009F30A1"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4</w:t>
            </w:r>
          </w:p>
        </w:tc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B</w:t>
            </w:r>
          </w:p>
        </w:tc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B</w:t>
            </w:r>
          </w:p>
        </w:tc>
        <w:tc>
          <w:tcPr>
            <w:tcW w:w="1724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 xml:space="preserve">Derecha </w:t>
            </w:r>
          </w:p>
        </w:tc>
        <w:tc>
          <w:tcPr>
            <w:tcW w:w="1725" w:type="dxa"/>
            <w:shd w:val="clear" w:color="auto" w:fill="C8CACE" w:themeFill="accent6" w:themeFillTint="66"/>
          </w:tcPr>
          <w:p w:rsidR="009F30A1" w:rsidRPr="00971753" w:rsidRDefault="009F30A1" w:rsidP="00E95202">
            <w:pPr>
              <w:pStyle w:val="Ttulo"/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</w:pPr>
            <w:r w:rsidRPr="00971753">
              <w:rPr>
                <w:rFonts w:asciiTheme="minorHAnsi" w:hAnsiTheme="minorHAnsi"/>
                <w:smallCaps w:val="0"/>
                <w:color w:val="414751" w:themeColor="text2" w:themeShade="BF"/>
                <w:spacing w:val="0"/>
                <w:sz w:val="24"/>
                <w:szCs w:val="20"/>
                <w:lang w:val="es-ES"/>
              </w:rPr>
              <w:t>5</w:t>
            </w:r>
          </w:p>
        </w:tc>
      </w:tr>
    </w:tbl>
    <w:p w:rsidR="00E95202" w:rsidRPr="00971753" w:rsidRDefault="00E95202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2"/>
          <w:szCs w:val="20"/>
          <w:lang w:val="es-ES"/>
        </w:rPr>
      </w:pP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8"/>
          <w:szCs w:val="20"/>
          <w:lang w:val="es-ES"/>
        </w:rPr>
      </w:pP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8"/>
          <w:szCs w:val="20"/>
          <w:lang w:val="es-ES"/>
        </w:rPr>
      </w:pP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8"/>
          <w:szCs w:val="20"/>
          <w:lang w:val="es-ES"/>
        </w:rPr>
      </w:pP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8"/>
          <w:szCs w:val="20"/>
          <w:lang w:val="es-ES"/>
        </w:rPr>
      </w:pP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8"/>
          <w:szCs w:val="20"/>
          <w:lang w:val="es-ES"/>
        </w:rPr>
      </w:pPr>
    </w:p>
    <w:p w:rsidR="006E6B49" w:rsidRPr="00971753" w:rsidRDefault="006E6B49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8"/>
          <w:szCs w:val="20"/>
          <w:lang w:val="es-ES"/>
        </w:rPr>
      </w:pPr>
    </w:p>
    <w:p w:rsidR="009F30A1" w:rsidRPr="00971753" w:rsidRDefault="00971753" w:rsidP="00E95202">
      <w:pPr>
        <w:pStyle w:val="Ttulo"/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4"/>
          <w:lang w:val="es-ES"/>
        </w:rPr>
      </w:pPr>
      <w:r w:rsidRPr="00971753">
        <w:rPr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44B9DA43" wp14:editId="28F7149B">
            <wp:simplePos x="0" y="0"/>
            <wp:positionH relativeFrom="column">
              <wp:posOffset>-197485</wp:posOffset>
            </wp:positionH>
            <wp:positionV relativeFrom="paragraph">
              <wp:posOffset>352425</wp:posOffset>
            </wp:positionV>
            <wp:extent cx="3114675" cy="5762625"/>
            <wp:effectExtent l="0" t="0" r="9525" b="9525"/>
            <wp:wrapSquare wrapText="bothSides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0A1" w:rsidRPr="00971753"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4"/>
          <w:lang w:val="es-ES"/>
        </w:rPr>
        <w:t>La secuencia completa de movimientos de la maquina es:</w:t>
      </w:r>
    </w:p>
    <w:p w:rsidR="006E6B49" w:rsidRPr="00971753" w:rsidRDefault="0054371E" w:rsidP="00925C45">
      <w:pPr>
        <w:rPr>
          <w:sz w:val="24"/>
          <w:lang w:val="es-ES"/>
        </w:rPr>
      </w:pPr>
      <w:r w:rsidRPr="009717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10AFE6" wp14:editId="1D3900DE">
                <wp:simplePos x="0" y="0"/>
                <wp:positionH relativeFrom="column">
                  <wp:posOffset>-200025</wp:posOffset>
                </wp:positionH>
                <wp:positionV relativeFrom="paragraph">
                  <wp:posOffset>118110</wp:posOffset>
                </wp:positionV>
                <wp:extent cx="685800" cy="57150"/>
                <wp:effectExtent l="0" t="19050" r="76200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1967" id="Conector recto de flecha 94" o:spid="_x0000_s1026" type="#_x0000_t32" style="position:absolute;margin-left:-15.75pt;margin-top:9.3pt;width:54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" strokecolor="#d65501 [2244]" strokeweight="1pt">
                <v:stroke endarrow="block"/>
              </v:shape>
            </w:pict>
          </mc:Fallback>
        </mc:AlternateContent>
      </w:r>
      <w:r w:rsidRPr="009717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EE31739" wp14:editId="58FE9FA0">
                <wp:simplePos x="0" y="0"/>
                <wp:positionH relativeFrom="column">
                  <wp:posOffset>383540</wp:posOffset>
                </wp:positionH>
                <wp:positionV relativeFrom="paragraph">
                  <wp:posOffset>10160</wp:posOffset>
                </wp:positionV>
                <wp:extent cx="2724150" cy="5105400"/>
                <wp:effectExtent l="0" t="0" r="19050" b="1905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C45" w:rsidRDefault="00925C45" w:rsidP="00925C45">
                            <w:pPr>
                              <w:rPr>
                                <w:lang w:val="es-ES"/>
                              </w:rPr>
                            </w:pPr>
                            <w:r>
                              <w:sym w:font="Wingdings" w:char="F0E0"/>
                            </w:r>
                            <w:r w:rsidRPr="00925C45">
                              <w:rPr>
                                <w:lang w:val="es-ES"/>
                              </w:rPr>
                              <w:t>El cabezal lee el primer cero que se ingresó en la cinta</w:t>
                            </w:r>
                            <w:r>
                              <w:rPr>
                                <w:lang w:val="es-ES"/>
                              </w:rPr>
                              <w:t>, configuramos que empiece del estado</w:t>
                            </w:r>
                            <w:r w:rsidRPr="00925C45">
                              <w:rPr>
                                <w:lang w:val="es-ES"/>
                              </w:rPr>
                              <w:t xml:space="preserve"> 1, busca la condición (estado </w:t>
                            </w:r>
                            <w:r w:rsidR="00BF4615" w:rsidRPr="00925C45">
                              <w:rPr>
                                <w:lang w:val="es-ES"/>
                              </w:rPr>
                              <w:t>1,</w:t>
                            </w:r>
                            <w:r w:rsidRPr="00925C45">
                              <w:rPr>
                                <w:lang w:val="es-ES"/>
                              </w:rPr>
                              <w:t xml:space="preserve"> valor 0), reemplaza en la cinta por una </w:t>
                            </w:r>
                            <w:r w:rsidR="00BF4615" w:rsidRPr="00925C45">
                              <w:rPr>
                                <w:lang w:val="es-ES"/>
                              </w:rPr>
                              <w:t>X,</w:t>
                            </w:r>
                            <w:r w:rsidRPr="00925C45">
                              <w:rPr>
                                <w:lang w:val="es-ES"/>
                              </w:rPr>
                              <w:t xml:space="preserve"> se mueve a la derecha y pasa al estado 2.</w:t>
                            </w:r>
                          </w:p>
                          <w:p w:rsidR="00925C45" w:rsidRDefault="00925C45" w:rsidP="00925C45">
                            <w:pPr>
                              <w:rPr>
                                <w:lang w:val="es-ES"/>
                              </w:rPr>
                            </w:pPr>
                            <w:r w:rsidRPr="00925C45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En el estado 2: Busca la condición (2,0), reemplaza en la cinta por el nuevo valor 0, se mueve el cabezal a la derecha y sigue en el estado 2.</w:t>
                            </w:r>
                          </w:p>
                          <w:p w:rsidR="00925C45" w:rsidRDefault="00925C45" w:rsidP="00925C45">
                            <w:pPr>
                              <w:rPr>
                                <w:lang w:val="es-ES"/>
                              </w:rPr>
                            </w:pPr>
                            <w:r w:rsidRPr="00925C45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En el estado 2: Busca la condición (2,1), reemplaza con Y, y se mueve hacia la izquierda al estado 3</w:t>
                            </w:r>
                          </w:p>
                          <w:p w:rsidR="00925C45" w:rsidRDefault="00925C45" w:rsidP="00925C45">
                            <w:pPr>
                              <w:rPr>
                                <w:lang w:val="es-ES"/>
                              </w:rPr>
                            </w:pPr>
                            <w:r w:rsidRPr="00925C45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En el estado 3: Busca la condición (3,0), reemplaza 0, se mueve el cabezal a la izquierda y sigue en el estado 3</w:t>
                            </w:r>
                          </w:p>
                          <w:p w:rsidR="00925C45" w:rsidRDefault="00925C45" w:rsidP="00925C45">
                            <w:pPr>
                              <w:rPr>
                                <w:lang w:val="es-ES"/>
                              </w:rPr>
                            </w:pPr>
                            <w:r w:rsidRPr="00925C45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En el estado 3: Busca la condición (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3,X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), reemplaza con una x se mueve el cabezal a la derecha y pasa al estado 1.</w:t>
                            </w:r>
                          </w:p>
                          <w:p w:rsidR="00925C45" w:rsidRDefault="00925C45" w:rsidP="00925C45">
                            <w:pPr>
                              <w:rPr>
                                <w:lang w:val="es-ES"/>
                              </w:rPr>
                            </w:pPr>
                            <w:r w:rsidRPr="00925C45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Así sucesivamente hasta que allá</w:t>
                            </w:r>
                            <w:r w:rsidR="00BF4615">
                              <w:rPr>
                                <w:lang w:val="es-ES"/>
                              </w:rPr>
                              <w:t xml:space="preserve"> puesto en la cinta </w:t>
                            </w:r>
                            <w:proofErr w:type="spellStart"/>
                            <w:r w:rsidR="00BF4615" w:rsidRPr="0054371E">
                              <w:rPr>
                                <w:highlight w:val="yellow"/>
                                <w:lang w:val="es-ES"/>
                              </w:rPr>
                              <w:t>xxyy</w:t>
                            </w:r>
                            <w:proofErr w:type="spellEnd"/>
                            <w:r w:rsidR="00BF4615">
                              <w:rPr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lang w:val="es-ES"/>
                              </w:rPr>
                              <w:t xml:space="preserve"> como no hay </w:t>
                            </w:r>
                            <w:r w:rsidR="00BF4615">
                              <w:rPr>
                                <w:lang w:val="es-ES"/>
                              </w:rPr>
                              <w:t>más</w:t>
                            </w:r>
                            <w:r>
                              <w:rPr>
                                <w:lang w:val="es-ES"/>
                              </w:rPr>
                              <w:t xml:space="preserve"> ceros y uno</w:t>
                            </w:r>
                            <w:r w:rsidR="00BF4615">
                              <w:rPr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lang w:val="es-ES"/>
                              </w:rPr>
                              <w:t xml:space="preserve"> llega un espacio o el símbolo en blanco que definimos </w:t>
                            </w:r>
                            <w:r w:rsidR="00BF4615">
                              <w:rPr>
                                <w:lang w:val="es-ES"/>
                              </w:rPr>
                              <w:t>en la configuración de la máquina</w:t>
                            </w:r>
                            <w:r>
                              <w:rPr>
                                <w:lang w:val="es-ES"/>
                              </w:rPr>
                              <w:t xml:space="preserve"> de </w:t>
                            </w:r>
                            <w:r w:rsidR="00BF4615">
                              <w:rPr>
                                <w:lang w:val="es-ES"/>
                              </w:rPr>
                              <w:t>Turing y</w:t>
                            </w:r>
                            <w:r>
                              <w:rPr>
                                <w:lang w:val="es-ES"/>
                              </w:rPr>
                              <w:t xml:space="preserve"> se detiene</w:t>
                            </w:r>
                            <w:r w:rsidR="00BF4615">
                              <w:rPr>
                                <w:lang w:val="es-ES"/>
                              </w:rPr>
                              <w:t xml:space="preserve">. Entonces la cinta quedo así: </w:t>
                            </w:r>
                            <w:r w:rsidR="00BF4615" w:rsidRPr="00BF4615">
                              <w:rPr>
                                <w:highlight w:val="yellow"/>
                                <w:lang w:val="es-ES"/>
                              </w:rPr>
                              <w:t>XXYY</w:t>
                            </w:r>
                          </w:p>
                          <w:p w:rsidR="00925C45" w:rsidRPr="00925C45" w:rsidRDefault="00925C45" w:rsidP="00925C4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31739" id="_x0000_t202" coordsize="21600,21600" o:spt="202" path="m,l,21600r21600,l21600,xe">
                <v:stroke joinstyle="miter"/>
                <v:path gradientshapeok="t" o:connecttype="rect"/>
              </v:shapetype>
              <v:shape id="Cuadro de texto 79" o:spid="_x0000_s1028" type="#_x0000_t202" style="position:absolute;margin-left:30.2pt;margin-top:.8pt;width:214.5pt;height:402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" fillcolor="white [3201]" strokeweight=".5pt">
                <v:textbox>
                  <w:txbxContent>
                    <w:p w:rsidR="00925C45" w:rsidRDefault="00925C45" w:rsidP="00925C45">
                      <w:pPr>
                        <w:rPr>
                          <w:lang w:val="es-ES"/>
                        </w:rPr>
                      </w:pPr>
                      <w:r>
                        <w:sym w:font="Wingdings" w:char="F0E0"/>
                      </w:r>
                      <w:r w:rsidRPr="00925C45">
                        <w:rPr>
                          <w:lang w:val="es-ES"/>
                        </w:rPr>
                        <w:t>El cabezal lee el primer cero que se ingresó en la cinta</w:t>
                      </w:r>
                      <w:r>
                        <w:rPr>
                          <w:lang w:val="es-ES"/>
                        </w:rPr>
                        <w:t>, configuramos que empiece del estado</w:t>
                      </w:r>
                      <w:r w:rsidRPr="00925C45">
                        <w:rPr>
                          <w:lang w:val="es-ES"/>
                        </w:rPr>
                        <w:t xml:space="preserve"> 1, busca la condición (estado </w:t>
                      </w:r>
                      <w:r w:rsidR="00BF4615" w:rsidRPr="00925C45">
                        <w:rPr>
                          <w:lang w:val="es-ES"/>
                        </w:rPr>
                        <w:t>1,</w:t>
                      </w:r>
                      <w:r w:rsidRPr="00925C45">
                        <w:rPr>
                          <w:lang w:val="es-ES"/>
                        </w:rPr>
                        <w:t xml:space="preserve"> valor 0), reemplaza en la cinta por una </w:t>
                      </w:r>
                      <w:r w:rsidR="00BF4615" w:rsidRPr="00925C45">
                        <w:rPr>
                          <w:lang w:val="es-ES"/>
                        </w:rPr>
                        <w:t>X,</w:t>
                      </w:r>
                      <w:r w:rsidRPr="00925C45">
                        <w:rPr>
                          <w:lang w:val="es-ES"/>
                        </w:rPr>
                        <w:t xml:space="preserve"> se mueve a la derecha y pasa al estado 2.</w:t>
                      </w:r>
                    </w:p>
                    <w:p w:rsidR="00925C45" w:rsidRDefault="00925C45" w:rsidP="00925C45">
                      <w:pPr>
                        <w:rPr>
                          <w:lang w:val="es-ES"/>
                        </w:rPr>
                      </w:pPr>
                      <w:r w:rsidRPr="00925C45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En el estado 2: Busca la condición (2,0), reemplaza en la cinta por el nuevo valor 0, se mueve el cabezal a la derecha y sigue en el estado 2.</w:t>
                      </w:r>
                    </w:p>
                    <w:p w:rsidR="00925C45" w:rsidRDefault="00925C45" w:rsidP="00925C45">
                      <w:pPr>
                        <w:rPr>
                          <w:lang w:val="es-ES"/>
                        </w:rPr>
                      </w:pPr>
                      <w:r w:rsidRPr="00925C45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En el estado 2: Busca la condición (2,1), reemplaza con Y, y se mueve hacia la izquierda al estado 3</w:t>
                      </w:r>
                    </w:p>
                    <w:p w:rsidR="00925C45" w:rsidRDefault="00925C45" w:rsidP="00925C45">
                      <w:pPr>
                        <w:rPr>
                          <w:lang w:val="es-ES"/>
                        </w:rPr>
                      </w:pPr>
                      <w:r w:rsidRPr="00925C45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En el estado 3: Busca la condición (3,0), reemplaza 0, se mueve el cabezal a la izquierda y sigue en el estado 3</w:t>
                      </w:r>
                    </w:p>
                    <w:p w:rsidR="00925C45" w:rsidRDefault="00925C45" w:rsidP="00925C45">
                      <w:pPr>
                        <w:rPr>
                          <w:lang w:val="es-ES"/>
                        </w:rPr>
                      </w:pPr>
                      <w:r w:rsidRPr="00925C45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En el estado 3: Busca la condición (</w:t>
                      </w:r>
                      <w:proofErr w:type="gramStart"/>
                      <w:r>
                        <w:rPr>
                          <w:lang w:val="es-ES"/>
                        </w:rPr>
                        <w:t>3,X</w:t>
                      </w:r>
                      <w:proofErr w:type="gramEnd"/>
                      <w:r>
                        <w:rPr>
                          <w:lang w:val="es-ES"/>
                        </w:rPr>
                        <w:t>), reemplaza con una x se mueve el cabezal a la derecha y pasa al estado 1.</w:t>
                      </w:r>
                    </w:p>
                    <w:p w:rsidR="00925C45" w:rsidRDefault="00925C45" w:rsidP="00925C45">
                      <w:pPr>
                        <w:rPr>
                          <w:lang w:val="es-ES"/>
                        </w:rPr>
                      </w:pPr>
                      <w:r w:rsidRPr="00925C45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Así sucesivamente hasta que allá</w:t>
                      </w:r>
                      <w:r w:rsidR="00BF4615">
                        <w:rPr>
                          <w:lang w:val="es-ES"/>
                        </w:rPr>
                        <w:t xml:space="preserve"> puesto en la cinta </w:t>
                      </w:r>
                      <w:proofErr w:type="spellStart"/>
                      <w:r w:rsidR="00BF4615" w:rsidRPr="0054371E">
                        <w:rPr>
                          <w:highlight w:val="yellow"/>
                          <w:lang w:val="es-ES"/>
                        </w:rPr>
                        <w:t>xxyy</w:t>
                      </w:r>
                      <w:proofErr w:type="spellEnd"/>
                      <w:r w:rsidR="00BF4615">
                        <w:rPr>
                          <w:lang w:val="es-ES"/>
                        </w:rPr>
                        <w:t>,</w:t>
                      </w:r>
                      <w:r>
                        <w:rPr>
                          <w:lang w:val="es-ES"/>
                        </w:rPr>
                        <w:t xml:space="preserve"> como no hay </w:t>
                      </w:r>
                      <w:r w:rsidR="00BF4615">
                        <w:rPr>
                          <w:lang w:val="es-ES"/>
                        </w:rPr>
                        <w:t>más</w:t>
                      </w:r>
                      <w:r>
                        <w:rPr>
                          <w:lang w:val="es-ES"/>
                        </w:rPr>
                        <w:t xml:space="preserve"> ceros y uno</w:t>
                      </w:r>
                      <w:r w:rsidR="00BF4615">
                        <w:rPr>
                          <w:lang w:val="es-ES"/>
                        </w:rPr>
                        <w:t>,</w:t>
                      </w:r>
                      <w:r>
                        <w:rPr>
                          <w:lang w:val="es-ES"/>
                        </w:rPr>
                        <w:t xml:space="preserve"> llega un espacio o el símbolo en blanco que definimos </w:t>
                      </w:r>
                      <w:r w:rsidR="00BF4615">
                        <w:rPr>
                          <w:lang w:val="es-ES"/>
                        </w:rPr>
                        <w:t>en la configuración de la máquina</w:t>
                      </w:r>
                      <w:r>
                        <w:rPr>
                          <w:lang w:val="es-ES"/>
                        </w:rPr>
                        <w:t xml:space="preserve"> de </w:t>
                      </w:r>
                      <w:r w:rsidR="00BF4615">
                        <w:rPr>
                          <w:lang w:val="es-ES"/>
                        </w:rPr>
                        <w:t>Turing y</w:t>
                      </w:r>
                      <w:r>
                        <w:rPr>
                          <w:lang w:val="es-ES"/>
                        </w:rPr>
                        <w:t xml:space="preserve"> se detiene</w:t>
                      </w:r>
                      <w:r w:rsidR="00BF4615">
                        <w:rPr>
                          <w:lang w:val="es-ES"/>
                        </w:rPr>
                        <w:t xml:space="preserve">. Entonces la cinta quedo así: </w:t>
                      </w:r>
                      <w:r w:rsidR="00BF4615" w:rsidRPr="00BF4615">
                        <w:rPr>
                          <w:highlight w:val="yellow"/>
                          <w:lang w:val="es-ES"/>
                        </w:rPr>
                        <w:t>XXYY</w:t>
                      </w:r>
                    </w:p>
                    <w:p w:rsidR="00925C45" w:rsidRPr="00925C45" w:rsidRDefault="00925C45" w:rsidP="00925C4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371E" w:rsidRPr="00971753" w:rsidRDefault="0054371E" w:rsidP="00925C45">
      <w:pPr>
        <w:rPr>
          <w:sz w:val="24"/>
          <w:lang w:val="es-ES"/>
        </w:rPr>
      </w:pPr>
      <w:r w:rsidRPr="009717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3EA6A0" wp14:editId="6D8B185F">
                <wp:simplePos x="0" y="0"/>
                <wp:positionH relativeFrom="column">
                  <wp:posOffset>-200025</wp:posOffset>
                </wp:positionH>
                <wp:positionV relativeFrom="paragraph">
                  <wp:posOffset>177165</wp:posOffset>
                </wp:positionV>
                <wp:extent cx="704850" cy="800100"/>
                <wp:effectExtent l="0" t="0" r="76200" b="571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ED90" id="Conector recto de flecha 95" o:spid="_x0000_s1026" type="#_x0000_t32" style="position:absolute;margin-left:-15.75pt;margin-top:13.95pt;width:55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" strokecolor="#d65501 [2244]" strokeweight="1pt">
                <v:stroke endarrow="block"/>
              </v:shape>
            </w:pict>
          </mc:Fallback>
        </mc:AlternateContent>
      </w: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  <w:r w:rsidRPr="009717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32E2F6" wp14:editId="1739A0F5">
                <wp:simplePos x="0" y="0"/>
                <wp:positionH relativeFrom="column">
                  <wp:posOffset>-285750</wp:posOffset>
                </wp:positionH>
                <wp:positionV relativeFrom="paragraph">
                  <wp:posOffset>38734</wp:posOffset>
                </wp:positionV>
                <wp:extent cx="762000" cy="1190625"/>
                <wp:effectExtent l="0" t="0" r="76200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24330" id="Conector recto de flecha 96" o:spid="_x0000_s1026" type="#_x0000_t32" style="position:absolute;margin-left:-22.5pt;margin-top:3.05pt;width:60pt;height:9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" strokecolor="#d65501 [2244]" strokeweight="1pt">
                <v:stroke endarrow="block"/>
              </v:shape>
            </w:pict>
          </mc:Fallback>
        </mc:AlternateContent>
      </w:r>
    </w:p>
    <w:p w:rsidR="0054371E" w:rsidRPr="00971753" w:rsidRDefault="0054371E" w:rsidP="00925C45">
      <w:pPr>
        <w:rPr>
          <w:sz w:val="24"/>
          <w:lang w:val="es-ES"/>
        </w:rPr>
      </w:pPr>
      <w:r w:rsidRPr="009717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8E08337" wp14:editId="78168EE6">
                <wp:simplePos x="0" y="0"/>
                <wp:positionH relativeFrom="column">
                  <wp:posOffset>-285750</wp:posOffset>
                </wp:positionH>
                <wp:positionV relativeFrom="paragraph">
                  <wp:posOffset>203200</wp:posOffset>
                </wp:positionV>
                <wp:extent cx="781050" cy="1390650"/>
                <wp:effectExtent l="0" t="0" r="76200" b="571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95FC" id="Conector recto de flecha 97" o:spid="_x0000_s1026" type="#_x0000_t32" style="position:absolute;margin-left:-22.5pt;margin-top:16pt;width:61.5pt;height:10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" strokecolor="#d65501 [2244]" strokeweight="1pt">
                <v:stroke endarrow="block"/>
              </v:shape>
            </w:pict>
          </mc:Fallback>
        </mc:AlternateContent>
      </w: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  <w:r w:rsidRPr="009717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74F70F" wp14:editId="6636A455">
                <wp:simplePos x="0" y="0"/>
                <wp:positionH relativeFrom="column">
                  <wp:posOffset>-238125</wp:posOffset>
                </wp:positionH>
                <wp:positionV relativeFrom="paragraph">
                  <wp:posOffset>93345</wp:posOffset>
                </wp:positionV>
                <wp:extent cx="723900" cy="1600200"/>
                <wp:effectExtent l="0" t="0" r="57150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0EED" id="Conector recto de flecha 98" o:spid="_x0000_s1026" type="#_x0000_t32" style="position:absolute;margin-left:-18.75pt;margin-top:7.35pt;width:57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" strokecolor="#d65501 [2244]" strokeweight="1pt">
                <v:stroke endarrow="block"/>
              </v:shape>
            </w:pict>
          </mc:Fallback>
        </mc:AlternateContent>
      </w: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54371E" w:rsidRPr="00971753" w:rsidRDefault="0054371E" w:rsidP="00925C45">
      <w:pPr>
        <w:rPr>
          <w:sz w:val="24"/>
          <w:lang w:val="es-ES"/>
        </w:rPr>
      </w:pPr>
    </w:p>
    <w:p w:rsidR="00971753" w:rsidRDefault="00971753" w:rsidP="00925C45">
      <w:pPr>
        <w:rPr>
          <w:sz w:val="24"/>
          <w:lang w:val="es-ES"/>
        </w:rPr>
      </w:pPr>
    </w:p>
    <w:p w:rsidR="00971753" w:rsidRDefault="00971753" w:rsidP="00925C45">
      <w:pPr>
        <w:rPr>
          <w:sz w:val="24"/>
          <w:lang w:val="es-ES"/>
        </w:rPr>
      </w:pPr>
    </w:p>
    <w:p w:rsidR="00971753" w:rsidRDefault="00971753" w:rsidP="00925C45">
      <w:pPr>
        <w:rPr>
          <w:sz w:val="24"/>
          <w:lang w:val="es-ES"/>
        </w:rPr>
      </w:pPr>
    </w:p>
    <w:p w:rsidR="00925C45" w:rsidRPr="00971753" w:rsidRDefault="00BF4615" w:rsidP="00925C45">
      <w:pPr>
        <w:rPr>
          <w:sz w:val="24"/>
          <w:lang w:val="es-ES"/>
        </w:rPr>
      </w:pPr>
      <w:r w:rsidRPr="00971753">
        <w:rPr>
          <w:sz w:val="24"/>
          <w:lang w:val="es-ES"/>
        </w:rPr>
        <w:lastRenderedPageBreak/>
        <w:t>El diagrama de transición de una máquina de Turing que acepta cadenas de la forma 0</w:t>
      </w:r>
      <w:r w:rsidRPr="00971753">
        <w:rPr>
          <w:sz w:val="24"/>
          <w:vertAlign w:val="superscript"/>
          <w:lang w:val="es-ES"/>
        </w:rPr>
        <w:t>n</w:t>
      </w:r>
      <w:r w:rsidRPr="00971753">
        <w:rPr>
          <w:sz w:val="24"/>
          <w:lang w:val="es-ES"/>
        </w:rPr>
        <w:t>1</w:t>
      </w:r>
      <w:r w:rsidRPr="00971753">
        <w:rPr>
          <w:sz w:val="24"/>
          <w:vertAlign w:val="superscript"/>
          <w:lang w:val="es-ES"/>
        </w:rPr>
        <w:t>n.</w:t>
      </w:r>
      <w:r w:rsidRPr="00971753">
        <w:rPr>
          <w:sz w:val="24"/>
          <w:lang w:val="es-ES"/>
        </w:rPr>
        <w:t xml:space="preserve"> es:</w:t>
      </w:r>
    </w:p>
    <w:p w:rsidR="00BF4615" w:rsidRPr="00971753" w:rsidRDefault="006E6B49" w:rsidP="00925C45">
      <w:pPr>
        <w:rPr>
          <w:sz w:val="24"/>
          <w:u w:val="single"/>
          <w:lang w:val="es-ES"/>
        </w:rPr>
      </w:pPr>
      <w:r w:rsidRPr="00971753">
        <w:rPr>
          <w:noProof/>
          <w:sz w:val="24"/>
        </w:rPr>
        <w:drawing>
          <wp:anchor distT="0" distB="0" distL="114300" distR="114300" simplePos="0" relativeHeight="251641344" behindDoc="0" locked="0" layoutInCell="1" allowOverlap="1" wp14:anchorId="594B3F52" wp14:editId="36C922F4">
            <wp:simplePos x="0" y="0"/>
            <wp:positionH relativeFrom="column">
              <wp:posOffset>2540</wp:posOffset>
            </wp:positionH>
            <wp:positionV relativeFrom="paragraph">
              <wp:posOffset>6350</wp:posOffset>
            </wp:positionV>
            <wp:extent cx="3467100" cy="2619375"/>
            <wp:effectExtent l="0" t="0" r="0" b="9525"/>
            <wp:wrapSquare wrapText="bothSides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15" w:rsidRPr="00971753" w:rsidRDefault="00BF4615" w:rsidP="00925C45">
      <w:pPr>
        <w:rPr>
          <w:sz w:val="24"/>
          <w:lang w:val="es-ES"/>
        </w:rPr>
      </w:pPr>
    </w:p>
    <w:p w:rsidR="00E95202" w:rsidRPr="00971753" w:rsidRDefault="00E95202" w:rsidP="00066FA2">
      <w:pPr>
        <w:pStyle w:val="Prrafodelista"/>
        <w:rPr>
          <w:sz w:val="24"/>
          <w:lang w:val="es-ES"/>
        </w:rPr>
      </w:pPr>
    </w:p>
    <w:p w:rsidR="00E95202" w:rsidRPr="00971753" w:rsidRDefault="00E95202" w:rsidP="00066FA2">
      <w:pPr>
        <w:pStyle w:val="Prrafodelista"/>
        <w:rPr>
          <w:sz w:val="24"/>
          <w:lang w:val="es-ES"/>
        </w:rPr>
      </w:pPr>
    </w:p>
    <w:p w:rsidR="00E95202" w:rsidRPr="00971753" w:rsidRDefault="00E95202" w:rsidP="00E95202">
      <w:pPr>
        <w:rPr>
          <w:sz w:val="24"/>
          <w:lang w:val="es-ES"/>
        </w:rPr>
      </w:pPr>
    </w:p>
    <w:p w:rsidR="006E6B49" w:rsidRPr="00971753" w:rsidRDefault="006E6B49" w:rsidP="00E95202">
      <w:pPr>
        <w:rPr>
          <w:sz w:val="24"/>
          <w:lang w:val="es-ES"/>
        </w:rPr>
      </w:pPr>
    </w:p>
    <w:p w:rsidR="006E6B49" w:rsidRPr="00971753" w:rsidRDefault="006E6B49" w:rsidP="00E95202">
      <w:pPr>
        <w:rPr>
          <w:sz w:val="24"/>
          <w:lang w:val="es-ES"/>
        </w:rPr>
      </w:pPr>
    </w:p>
    <w:p w:rsidR="006E6B49" w:rsidRPr="00971753" w:rsidRDefault="006E6B49" w:rsidP="00E95202">
      <w:pPr>
        <w:rPr>
          <w:sz w:val="24"/>
          <w:lang w:val="es-ES"/>
        </w:rPr>
      </w:pPr>
    </w:p>
    <w:p w:rsidR="00971753" w:rsidRDefault="00971753" w:rsidP="00E95202">
      <w:pPr>
        <w:rPr>
          <w:sz w:val="24"/>
          <w:lang w:val="es-ES"/>
        </w:rPr>
      </w:pPr>
    </w:p>
    <w:p w:rsidR="006E6B49" w:rsidRPr="00971753" w:rsidRDefault="006E6B49" w:rsidP="00E95202">
      <w:pPr>
        <w:rPr>
          <w:sz w:val="24"/>
          <w:lang w:val="es-ES"/>
        </w:rPr>
      </w:pPr>
      <w:r w:rsidRPr="00971753">
        <w:rPr>
          <w:sz w:val="24"/>
          <w:lang w:val="es-ES"/>
        </w:rPr>
        <w:t xml:space="preserve">Si cambiamos la cinta e ingresamos </w:t>
      </w:r>
      <w:r w:rsidRPr="00971753">
        <w:rPr>
          <w:sz w:val="24"/>
          <w:highlight w:val="yellow"/>
          <w:lang w:val="es-ES"/>
        </w:rPr>
        <w:t>0010</w:t>
      </w:r>
      <w:r w:rsidRPr="00971753">
        <w:rPr>
          <w:sz w:val="24"/>
          <w:lang w:val="es-ES"/>
        </w:rPr>
        <w:t xml:space="preserve">, los movimientos son los siguientes: </w:t>
      </w:r>
    </w:p>
    <w:p w:rsidR="00625284" w:rsidRDefault="00F80ACD" w:rsidP="00E95202">
      <w:pPr>
        <w:rPr>
          <w:sz w:val="24"/>
          <w:lang w:val="es-ES"/>
        </w:rPr>
      </w:pPr>
      <w:r w:rsidRPr="00971753">
        <w:rPr>
          <w:noProof/>
          <w:sz w:val="24"/>
        </w:rPr>
        <w:drawing>
          <wp:inline distT="0" distB="0" distL="0" distR="0" wp14:anchorId="5D4EAF46" wp14:editId="2EA6F8F5">
            <wp:extent cx="3686175" cy="3848100"/>
            <wp:effectExtent l="0" t="0" r="9525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01" w:rsidRPr="00971753" w:rsidRDefault="00625284" w:rsidP="00E95202">
      <w:pPr>
        <w:rPr>
          <w:sz w:val="24"/>
          <w:lang w:val="es-ES"/>
        </w:rPr>
      </w:pPr>
      <w:r>
        <w:rPr>
          <w:sz w:val="24"/>
          <w:lang w:val="es-ES"/>
        </w:rPr>
        <w:t>Los movimientos son los</w:t>
      </w:r>
      <w:r w:rsidR="00971753" w:rsidRPr="00971753">
        <w:rPr>
          <w:sz w:val="24"/>
          <w:lang w:val="es-ES"/>
        </w:rPr>
        <w:t xml:space="preserve"> mismos</w:t>
      </w:r>
      <w:r w:rsidR="00375101" w:rsidRPr="00971753">
        <w:rPr>
          <w:sz w:val="24"/>
          <w:lang w:val="es-ES"/>
        </w:rPr>
        <w:t xml:space="preserve"> que el comportamiento del </w:t>
      </w:r>
      <w:r w:rsidR="00375101" w:rsidRPr="00625284">
        <w:rPr>
          <w:sz w:val="24"/>
          <w:highlight w:val="yellow"/>
          <w:lang w:val="es-ES"/>
        </w:rPr>
        <w:t>0011</w:t>
      </w:r>
      <w:r>
        <w:rPr>
          <w:sz w:val="24"/>
          <w:lang w:val="es-ES"/>
        </w:rPr>
        <w:t>. Cuando se llega al estado</w:t>
      </w:r>
      <w:r w:rsidR="00375101" w:rsidRPr="00971753">
        <w:rPr>
          <w:sz w:val="24"/>
          <w:lang w:val="es-ES"/>
        </w:rPr>
        <w:t xml:space="preserve"> </w:t>
      </w:r>
      <w:r w:rsidR="00375101" w:rsidRPr="00625284">
        <w:rPr>
          <w:sz w:val="24"/>
          <w:highlight w:val="yellow"/>
          <w:lang w:val="es-ES"/>
        </w:rPr>
        <w:t>2</w:t>
      </w:r>
      <w:r w:rsidR="00375101" w:rsidRPr="00971753">
        <w:rPr>
          <w:sz w:val="24"/>
          <w:lang w:val="es-ES"/>
        </w:rPr>
        <w:t xml:space="preserve"> con un 0</w:t>
      </w:r>
      <w:r>
        <w:rPr>
          <w:sz w:val="24"/>
          <w:lang w:val="es-ES"/>
        </w:rPr>
        <w:t xml:space="preserve">, </w:t>
      </w:r>
      <w:r w:rsidR="00375101" w:rsidRPr="00971753">
        <w:rPr>
          <w:sz w:val="24"/>
          <w:lang w:val="es-ES"/>
        </w:rPr>
        <w:t>lo señala como final por primera vez. La máquina tiene que moverse haci</w:t>
      </w:r>
      <w:r>
        <w:rPr>
          <w:sz w:val="24"/>
          <w:lang w:val="es-ES"/>
        </w:rPr>
        <w:t xml:space="preserve">a la derecha donde leerá un símbolo b y el </w:t>
      </w:r>
      <w:r w:rsidRPr="00971753">
        <w:rPr>
          <w:sz w:val="24"/>
          <w:lang w:val="es-ES"/>
        </w:rPr>
        <w:lastRenderedPageBreak/>
        <w:t>estado</w:t>
      </w:r>
      <w:r w:rsidR="00375101" w:rsidRPr="00971753">
        <w:rPr>
          <w:sz w:val="24"/>
          <w:lang w:val="es-ES"/>
        </w:rPr>
        <w:t xml:space="preserve"> 2 cuando llega la condición “b la maquina deja de funcionar y no acepta su entrada.</w:t>
      </w:r>
    </w:p>
    <w:p w:rsidR="00375101" w:rsidRPr="00971753" w:rsidRDefault="00375101" w:rsidP="00E95202">
      <w:pPr>
        <w:rPr>
          <w:sz w:val="24"/>
          <w:lang w:val="es-ES"/>
        </w:rPr>
      </w:pPr>
    </w:p>
    <w:p w:rsidR="00375101" w:rsidRPr="00971753" w:rsidRDefault="00375101" w:rsidP="00375101">
      <w:pPr>
        <w:pStyle w:val="Ttulo"/>
        <w:rPr>
          <w:sz w:val="56"/>
          <w:lang w:val="es-AR"/>
        </w:rPr>
      </w:pPr>
      <w:r w:rsidRPr="00971753">
        <w:rPr>
          <w:sz w:val="56"/>
          <w:lang w:val="es-AR"/>
        </w:rPr>
        <w:t xml:space="preserve">Programa en </w:t>
      </w:r>
      <w:proofErr w:type="spellStart"/>
      <w:r w:rsidRPr="00971753">
        <w:rPr>
          <w:sz w:val="56"/>
          <w:lang w:val="es-AR"/>
        </w:rPr>
        <w:t>laravel</w:t>
      </w:r>
      <w:proofErr w:type="spellEnd"/>
    </w:p>
    <w:p w:rsidR="00375101" w:rsidRPr="00971753" w:rsidRDefault="00375101" w:rsidP="00375101">
      <w:pPr>
        <w:rPr>
          <w:sz w:val="24"/>
          <w:lang w:val="es-AR"/>
        </w:rPr>
      </w:pPr>
      <w:r w:rsidRPr="00971753">
        <w:rPr>
          <w:sz w:val="24"/>
          <w:lang w:val="es-AR"/>
        </w:rPr>
        <w:t>Viendo el ejemplo anterior,</w:t>
      </w:r>
      <w:r w:rsidR="009D3BE1" w:rsidRPr="00971753">
        <w:rPr>
          <w:sz w:val="24"/>
          <w:lang w:val="es-AR"/>
        </w:rPr>
        <w:t xml:space="preserve"> implemente lo mismo mostrando</w:t>
      </w:r>
      <w:r w:rsidRPr="00971753">
        <w:rPr>
          <w:sz w:val="24"/>
          <w:lang w:val="es-AR"/>
        </w:rPr>
        <w:t xml:space="preserve"> los movi</w:t>
      </w:r>
      <w:r w:rsidR="00971753">
        <w:rPr>
          <w:sz w:val="24"/>
          <w:lang w:val="es-AR"/>
        </w:rPr>
        <w:t>mi</w:t>
      </w:r>
      <w:r w:rsidRPr="00971753">
        <w:rPr>
          <w:sz w:val="24"/>
          <w:lang w:val="es-AR"/>
        </w:rPr>
        <w:t>ento</w:t>
      </w:r>
      <w:r w:rsidR="009D3BE1" w:rsidRPr="00971753">
        <w:rPr>
          <w:sz w:val="24"/>
          <w:lang w:val="es-AR"/>
        </w:rPr>
        <w:t>s</w:t>
      </w:r>
      <w:r w:rsidR="00C012AD" w:rsidRPr="00971753">
        <w:rPr>
          <w:sz w:val="24"/>
          <w:lang w:val="es-AR"/>
        </w:rPr>
        <w:t xml:space="preserve"> que realiza el cabezal con la cinta</w:t>
      </w:r>
    </w:p>
    <w:p w:rsidR="00C012AD" w:rsidRDefault="00844761" w:rsidP="00C012AD">
      <w:pPr>
        <w:pStyle w:val="Prrafodelista"/>
        <w:numPr>
          <w:ilvl w:val="0"/>
          <w:numId w:val="12"/>
        </w:numPr>
        <w:rPr>
          <w:sz w:val="24"/>
          <w:lang w:val="es-AR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532C6672" wp14:editId="6962FC6D">
            <wp:simplePos x="0" y="0"/>
            <wp:positionH relativeFrom="column">
              <wp:posOffset>59690</wp:posOffset>
            </wp:positionH>
            <wp:positionV relativeFrom="paragraph">
              <wp:posOffset>213995</wp:posOffset>
            </wp:positionV>
            <wp:extent cx="5739130" cy="2009775"/>
            <wp:effectExtent l="0" t="0" r="0" b="9525"/>
            <wp:wrapSquare wrapText="bothSides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AD" w:rsidRPr="00971753">
        <w:rPr>
          <w:sz w:val="24"/>
          <w:lang w:val="es-AR"/>
        </w:rPr>
        <w:t>Al ingresar al sistema encontraran una pequeña presentación:</w:t>
      </w:r>
    </w:p>
    <w:p w:rsidR="00844761" w:rsidRPr="00971753" w:rsidRDefault="00844761" w:rsidP="00844761">
      <w:pPr>
        <w:pStyle w:val="Prrafodelista"/>
        <w:rPr>
          <w:sz w:val="24"/>
          <w:lang w:val="es-AR"/>
        </w:rPr>
      </w:pPr>
    </w:p>
    <w:p w:rsidR="00C012AD" w:rsidRPr="00971753" w:rsidRDefault="00971753" w:rsidP="00C012AD">
      <w:pPr>
        <w:pStyle w:val="Prrafodelista"/>
        <w:numPr>
          <w:ilvl w:val="0"/>
          <w:numId w:val="12"/>
        </w:numPr>
        <w:rPr>
          <w:sz w:val="24"/>
          <w:lang w:val="es-AR"/>
        </w:rPr>
      </w:pPr>
      <w:r>
        <w:rPr>
          <w:sz w:val="24"/>
          <w:lang w:val="es-AR"/>
        </w:rPr>
        <w:t xml:space="preserve">Deberán apretar el botón de </w:t>
      </w:r>
      <w:r w:rsidRPr="00971753">
        <w:rPr>
          <w:sz w:val="24"/>
          <w:lang w:val="es-AR"/>
        </w:rPr>
        <w:t>configuración</w:t>
      </w:r>
      <w:r w:rsidR="00C012AD" w:rsidRPr="00971753">
        <w:rPr>
          <w:sz w:val="24"/>
          <w:lang w:val="es-AR"/>
        </w:rPr>
        <w:t>, para poder cargar lo siguiente:</w:t>
      </w:r>
    </w:p>
    <w:p w:rsidR="00C012AD" w:rsidRPr="00971753" w:rsidRDefault="00C012AD" w:rsidP="00C012AD">
      <w:pPr>
        <w:pStyle w:val="Prrafodelista"/>
        <w:numPr>
          <w:ilvl w:val="1"/>
          <w:numId w:val="12"/>
        </w:numPr>
        <w:rPr>
          <w:sz w:val="24"/>
          <w:lang w:val="es-AR"/>
        </w:rPr>
      </w:pPr>
      <w:r w:rsidRPr="00971753">
        <w:rPr>
          <w:sz w:val="24"/>
          <w:lang w:val="es-AR"/>
        </w:rPr>
        <w:t xml:space="preserve">Las </w:t>
      </w:r>
      <w:r w:rsidRPr="00971753">
        <w:rPr>
          <w:b/>
          <w:sz w:val="24"/>
          <w:u w:val="single"/>
          <w:lang w:val="es-AR"/>
        </w:rPr>
        <w:t>reglas de Transición</w:t>
      </w:r>
      <w:r w:rsidRPr="00971753">
        <w:rPr>
          <w:sz w:val="24"/>
          <w:lang w:val="es-AR"/>
        </w:rPr>
        <w:t xml:space="preserve"> en formato Excel (que por el momento no está funcionando, lo cargo manualmente en el programa).</w:t>
      </w:r>
    </w:p>
    <w:p w:rsidR="00C012AD" w:rsidRPr="00971753" w:rsidRDefault="00C012AD" w:rsidP="00C012AD">
      <w:pPr>
        <w:pStyle w:val="Prrafodelista"/>
        <w:numPr>
          <w:ilvl w:val="1"/>
          <w:numId w:val="12"/>
        </w:numPr>
        <w:rPr>
          <w:sz w:val="24"/>
          <w:lang w:val="es-AR"/>
        </w:rPr>
      </w:pPr>
      <w:r w:rsidRPr="00971753">
        <w:rPr>
          <w:sz w:val="24"/>
          <w:lang w:val="es-AR"/>
        </w:rPr>
        <w:t xml:space="preserve">El usuario cargara la </w:t>
      </w:r>
      <w:r w:rsidRPr="00971753">
        <w:rPr>
          <w:b/>
          <w:sz w:val="24"/>
          <w:u w:val="single"/>
          <w:lang w:val="es-AR"/>
        </w:rPr>
        <w:t>cinta</w:t>
      </w:r>
    </w:p>
    <w:p w:rsidR="00C012AD" w:rsidRPr="00971753" w:rsidRDefault="00D71C43" w:rsidP="00C012AD">
      <w:pPr>
        <w:pStyle w:val="Prrafodelista"/>
        <w:numPr>
          <w:ilvl w:val="1"/>
          <w:numId w:val="12"/>
        </w:numPr>
        <w:rPr>
          <w:sz w:val="24"/>
          <w:lang w:val="es-AR"/>
        </w:rPr>
      </w:pPr>
      <w:r w:rsidRPr="00971753">
        <w:rPr>
          <w:b/>
          <w:sz w:val="24"/>
          <w:u w:val="single"/>
          <w:lang w:val="es-AR"/>
        </w:rPr>
        <w:t>Estado Inicial</w:t>
      </w:r>
      <w:r w:rsidRPr="00971753">
        <w:rPr>
          <w:sz w:val="24"/>
          <w:lang w:val="es-AR"/>
        </w:rPr>
        <w:t xml:space="preserve"> que comenzara con el primer elemento de la cinta</w:t>
      </w:r>
    </w:p>
    <w:p w:rsidR="00D71C43" w:rsidRPr="00971753" w:rsidRDefault="00D71C43" w:rsidP="00C012AD">
      <w:pPr>
        <w:pStyle w:val="Prrafodelista"/>
        <w:numPr>
          <w:ilvl w:val="1"/>
          <w:numId w:val="12"/>
        </w:numPr>
        <w:rPr>
          <w:sz w:val="24"/>
          <w:lang w:val="es-AR"/>
        </w:rPr>
      </w:pPr>
      <w:r w:rsidRPr="00971753">
        <w:rPr>
          <w:b/>
          <w:sz w:val="24"/>
          <w:u w:val="single"/>
          <w:lang w:val="es-AR"/>
        </w:rPr>
        <w:t>Estado Final</w:t>
      </w:r>
      <w:r w:rsidRPr="00971753">
        <w:rPr>
          <w:sz w:val="24"/>
          <w:lang w:val="es-AR"/>
        </w:rPr>
        <w:t xml:space="preserve"> que sería el estado valido y/o final de la máquina de Turing.</w:t>
      </w:r>
    </w:p>
    <w:p w:rsidR="00D71C43" w:rsidRPr="00971753" w:rsidRDefault="00D71C43" w:rsidP="00D71C43">
      <w:pPr>
        <w:pStyle w:val="Prrafodelista"/>
        <w:numPr>
          <w:ilvl w:val="1"/>
          <w:numId w:val="12"/>
        </w:numPr>
        <w:rPr>
          <w:sz w:val="24"/>
          <w:lang w:val="es-AR"/>
        </w:rPr>
      </w:pPr>
      <w:r w:rsidRPr="00971753">
        <w:rPr>
          <w:sz w:val="24"/>
          <w:lang w:val="es-AR"/>
        </w:rPr>
        <w:t xml:space="preserve">El </w:t>
      </w:r>
      <w:r w:rsidRPr="00971753">
        <w:rPr>
          <w:b/>
          <w:sz w:val="24"/>
          <w:u w:val="single"/>
          <w:lang w:val="es-AR"/>
        </w:rPr>
        <w:t>símbolo blanco</w:t>
      </w:r>
      <w:r w:rsidRPr="00971753">
        <w:rPr>
          <w:sz w:val="24"/>
          <w:lang w:val="es-AR"/>
        </w:rPr>
        <w:t xml:space="preserve"> donde se llenará después de lo que ingreso en la cinta o donde terminará dependiendo las reglas de transición</w:t>
      </w:r>
    </w:p>
    <w:p w:rsidR="00D71C43" w:rsidRPr="00971753" w:rsidRDefault="00D71C43" w:rsidP="00D71C43">
      <w:pPr>
        <w:pStyle w:val="Prrafodelista"/>
        <w:rPr>
          <w:sz w:val="24"/>
          <w:lang w:val="es-AR"/>
        </w:rPr>
      </w:pPr>
      <w:r w:rsidRPr="00971753">
        <w:rPr>
          <w:sz w:val="24"/>
          <w:lang w:val="es-AR"/>
        </w:rPr>
        <w:t>Todo debe coincidir con las reglas de transición por el contrario se producirá algún error. Una vez completado todo presionan el botón Ejecutar</w:t>
      </w:r>
      <w:r w:rsidR="00844761">
        <w:rPr>
          <w:sz w:val="24"/>
          <w:lang w:val="es-AR"/>
        </w:rPr>
        <w:t>.</w:t>
      </w:r>
    </w:p>
    <w:p w:rsidR="00D71C43" w:rsidRPr="00971753" w:rsidRDefault="00D71C43" w:rsidP="00D71C43">
      <w:pPr>
        <w:pStyle w:val="Prrafodelista"/>
        <w:rPr>
          <w:sz w:val="24"/>
          <w:lang w:val="es-AR"/>
        </w:rPr>
      </w:pPr>
    </w:p>
    <w:p w:rsidR="00D71C43" w:rsidRPr="00971753" w:rsidRDefault="00D71C43" w:rsidP="00D71C43">
      <w:pPr>
        <w:pStyle w:val="Prrafodelista"/>
        <w:rPr>
          <w:sz w:val="24"/>
          <w:lang w:val="es-AR"/>
        </w:rPr>
      </w:pPr>
    </w:p>
    <w:p w:rsidR="00D71C43" w:rsidRPr="00971753" w:rsidRDefault="00D71C43" w:rsidP="00D71C43">
      <w:pPr>
        <w:pStyle w:val="Prrafodelista"/>
        <w:rPr>
          <w:sz w:val="24"/>
          <w:lang w:val="es-AR"/>
        </w:rPr>
      </w:pPr>
    </w:p>
    <w:p w:rsidR="00D71C43" w:rsidRPr="00971753" w:rsidRDefault="00D71C43" w:rsidP="00D71C43">
      <w:pPr>
        <w:pStyle w:val="Prrafodelista"/>
        <w:rPr>
          <w:sz w:val="24"/>
          <w:lang w:val="es-AR"/>
        </w:rPr>
      </w:pPr>
      <w:r w:rsidRPr="00971753">
        <w:rPr>
          <w:noProof/>
          <w:sz w:val="24"/>
        </w:rPr>
        <w:lastRenderedPageBreak/>
        <w:drawing>
          <wp:inline distT="0" distB="0" distL="0" distR="0" wp14:anchorId="501EBC9F" wp14:editId="4636F721">
            <wp:extent cx="5337175" cy="2332355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43" w:rsidRPr="00971753" w:rsidRDefault="00D71C43" w:rsidP="00D71C43">
      <w:pPr>
        <w:pStyle w:val="Prrafodelista"/>
        <w:rPr>
          <w:sz w:val="24"/>
          <w:lang w:val="es-AR"/>
        </w:rPr>
      </w:pPr>
    </w:p>
    <w:p w:rsidR="00D71C43" w:rsidRDefault="00844761" w:rsidP="00844761">
      <w:pPr>
        <w:rPr>
          <w:sz w:val="24"/>
          <w:lang w:val="es-AR"/>
        </w:rPr>
      </w:pPr>
      <w:r>
        <w:rPr>
          <w:sz w:val="24"/>
          <w:lang w:val="es-AR"/>
        </w:rPr>
        <w:t>El programa traerá los datos ingresados por el usuario y lo defino en unas variables:</w:t>
      </w:r>
    </w:p>
    <w:p w:rsidR="00844761" w:rsidRDefault="00844761" w:rsidP="00844761">
      <w:pPr>
        <w:rPr>
          <w:sz w:val="24"/>
          <w:lang w:val="es-AR"/>
        </w:rPr>
      </w:pPr>
      <w:r>
        <w:rPr>
          <w:noProof/>
        </w:rPr>
        <w:drawing>
          <wp:inline distT="0" distB="0" distL="0" distR="0" wp14:anchorId="0430AE4E" wp14:editId="2B163756">
            <wp:extent cx="5337175" cy="209931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61" w:rsidRDefault="00844761" w:rsidP="00844761">
      <w:pPr>
        <w:rPr>
          <w:sz w:val="24"/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7EBFCAD9" wp14:editId="1ED5DF9E">
            <wp:simplePos x="0" y="0"/>
            <wp:positionH relativeFrom="column">
              <wp:posOffset>1905</wp:posOffset>
            </wp:positionH>
            <wp:positionV relativeFrom="paragraph">
              <wp:posOffset>472440</wp:posOffset>
            </wp:positionV>
            <wp:extent cx="5153025" cy="3057525"/>
            <wp:effectExtent l="0" t="0" r="9525" b="9525"/>
            <wp:wrapSquare wrapText="bothSides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es-AR"/>
        </w:rPr>
        <w:t>Acá defino mis reglas, por el momento así:</w:t>
      </w:r>
    </w:p>
    <w:p w:rsidR="00B414E0" w:rsidRDefault="00844761" w:rsidP="00844761">
      <w:pPr>
        <w:rPr>
          <w:sz w:val="24"/>
          <w:lang w:val="es-AR"/>
        </w:rPr>
      </w:pPr>
      <w:r>
        <w:rPr>
          <w:sz w:val="24"/>
          <w:lang w:val="es-AR"/>
        </w:rPr>
        <w:t>Luego voy recorriendo la cinta y busco en las reglas el elemento de la cinta y muevo el cabezal dependiendo de lo que está definido en las reglas</w:t>
      </w:r>
      <w:r w:rsidR="00B414E0">
        <w:rPr>
          <w:sz w:val="24"/>
          <w:lang w:val="es-AR"/>
        </w:rPr>
        <w:t>.</w:t>
      </w:r>
    </w:p>
    <w:p w:rsidR="00844761" w:rsidRDefault="00B414E0" w:rsidP="00844761">
      <w:pPr>
        <w:rPr>
          <w:sz w:val="24"/>
          <w:lang w:val="es-AR"/>
        </w:rPr>
      </w:pPr>
      <w:r>
        <w:rPr>
          <w:sz w:val="24"/>
          <w:lang w:val="es-AR"/>
        </w:rPr>
        <w:t xml:space="preserve"> Dentro del bucle pregunto si el estado actual es igual al estado final, si es verdadero entonces sale del programa y muestra los datos.</w:t>
      </w:r>
    </w:p>
    <w:p w:rsidR="00844761" w:rsidRDefault="00B414E0" w:rsidP="00844761">
      <w:pPr>
        <w:rPr>
          <w:sz w:val="24"/>
          <w:lang w:val="es-AR"/>
        </w:rPr>
      </w:pPr>
      <w:r>
        <w:rPr>
          <w:noProof/>
        </w:rPr>
        <w:drawing>
          <wp:inline distT="0" distB="0" distL="0" distR="0" wp14:anchorId="4EF1CB0E" wp14:editId="49EE0498">
            <wp:extent cx="5337175" cy="975360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F4" w:rsidRDefault="000D5EF4" w:rsidP="00844761">
      <w:pPr>
        <w:rPr>
          <w:sz w:val="24"/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AE0A5BB" wp14:editId="4742E9E0">
            <wp:simplePos x="0" y="0"/>
            <wp:positionH relativeFrom="column">
              <wp:posOffset>-330835</wp:posOffset>
            </wp:positionH>
            <wp:positionV relativeFrom="paragraph">
              <wp:posOffset>593090</wp:posOffset>
            </wp:positionV>
            <wp:extent cx="6414135" cy="3305175"/>
            <wp:effectExtent l="0" t="0" r="5715" b="9525"/>
            <wp:wrapSquare wrapText="bothSides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es-AR"/>
        </w:rPr>
        <w:t xml:space="preserve">Luego guardo todos los datos en una variable para mostrar en la gráfica en este en las </w:t>
      </w:r>
      <w:proofErr w:type="spellStart"/>
      <w:r>
        <w:rPr>
          <w:sz w:val="24"/>
          <w:lang w:val="es-AR"/>
        </w:rPr>
        <w:t>view</w:t>
      </w:r>
      <w:proofErr w:type="spellEnd"/>
      <w:r>
        <w:rPr>
          <w:sz w:val="24"/>
          <w:lang w:val="es-AR"/>
        </w:rPr>
        <w:t>.</w:t>
      </w:r>
    </w:p>
    <w:p w:rsidR="000D5EF4" w:rsidRDefault="000D5EF4" w:rsidP="00844761">
      <w:pPr>
        <w:rPr>
          <w:sz w:val="24"/>
          <w:lang w:val="es-AR"/>
        </w:rPr>
      </w:pPr>
    </w:p>
    <w:p w:rsidR="000D5EF4" w:rsidRDefault="000D5EF4" w:rsidP="00844761">
      <w:pPr>
        <w:rPr>
          <w:sz w:val="24"/>
          <w:lang w:val="es-AR"/>
        </w:rPr>
      </w:pPr>
      <w:r>
        <w:rPr>
          <w:sz w:val="24"/>
          <w:lang w:val="es-AR"/>
        </w:rPr>
        <w:t>Por el lado izquierdo están los estados con las posiciones del cabezal dentro de la cinta y por el lado derecho un gráfico de mostrando las relaciones entre los estados.</w:t>
      </w:r>
    </w:p>
    <w:p w:rsidR="00662E31" w:rsidRDefault="00662E31" w:rsidP="00662E31">
      <w:pPr>
        <w:pStyle w:val="Ttulo"/>
        <w:rPr>
          <w:lang w:val="es-AR"/>
        </w:rPr>
      </w:pPr>
      <w:r>
        <w:rPr>
          <w:lang w:val="es-AR"/>
        </w:rPr>
        <w:t>Posibles mejoras</w:t>
      </w:r>
    </w:p>
    <w:p w:rsidR="00662E31" w:rsidRPr="00662E31" w:rsidRDefault="00662E31" w:rsidP="00662E31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sz w:val="24"/>
          <w:lang w:val="es-AR"/>
        </w:rPr>
        <w:t>Que se pueda cargar un Excel con las reglas, sin necesidad de escribirla en el programa</w:t>
      </w:r>
    </w:p>
    <w:p w:rsidR="00662E31" w:rsidRPr="00662E31" w:rsidRDefault="00662E31" w:rsidP="00662E31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sz w:val="24"/>
          <w:lang w:val="es-AR"/>
        </w:rPr>
        <w:t>Más información a la hora de mostrar los datos</w:t>
      </w:r>
    </w:p>
    <w:p w:rsidR="00662E31" w:rsidRPr="00662E31" w:rsidRDefault="00662E31" w:rsidP="00662E31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sz w:val="24"/>
          <w:lang w:val="es-AR"/>
        </w:rPr>
        <w:t>Hacer en tiempo real el movimiento de la cinta.</w:t>
      </w:r>
      <w:bookmarkStart w:id="0" w:name="_GoBack"/>
      <w:bookmarkEnd w:id="0"/>
    </w:p>
    <w:sectPr w:rsidR="00662E31" w:rsidRPr="00662E31">
      <w:headerReference w:type="default" r:id="rId18"/>
      <w:footerReference w:type="default" r:id="rId19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F4A" w:rsidRDefault="00791F4A">
      <w:pPr>
        <w:spacing w:after="0" w:line="240" w:lineRule="auto"/>
      </w:pPr>
      <w:r>
        <w:separator/>
      </w:r>
    </w:p>
  </w:endnote>
  <w:endnote w:type="continuationSeparator" w:id="0">
    <w:p w:rsidR="00791F4A" w:rsidRDefault="0079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026" w:rsidRDefault="003C65E1">
    <w:pPr>
      <w:pStyle w:val="Piedepgina"/>
    </w:pPr>
    <w:r>
      <w:ptab w:relativeTo="margin" w:alignment="right" w:leader="none"/>
    </w:r>
    <w:r>
      <w:fldChar w:fldCharType="begin"/>
    </w:r>
    <w:r>
      <w:instrText>PÁGINA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Óvalo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99428CD" id="Óvalo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toM4kv4AAADhAQAAEwAAAAAAAAAA&#10;AAAAAAAAAAAAW0NvbnRlbnRfVHlwZXNdLnhtbFBLAQItABQABgAIAAAAIQA4/SH/1gAAAJQBAAAL&#10;AAAAAAAAAAAAAAAAAC8BAABfcmVscy8ucmVsc1BLAQItABQABgAIAAAAIQAjWhd+KgMAAJgGAAAO&#10;AAAAAAAAAAAAAAAAAC4CAABkcnMvZTJvRG9jLnhtbFBLAQItABQABgAIAAAAIQDcdF2o2AAAAAMB&#10;AAAPAAAAAAAAAAAAAAAAAIQFAABkcnMvZG93bnJldi54bWxQSwUGAAAAAAQABADzAAAAiQ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F4A" w:rsidRDefault="00791F4A">
      <w:pPr>
        <w:spacing w:after="0" w:line="240" w:lineRule="auto"/>
      </w:pPr>
      <w:r>
        <w:separator/>
      </w:r>
    </w:p>
  </w:footnote>
  <w:footnote w:type="continuationSeparator" w:id="0">
    <w:p w:rsidR="00791F4A" w:rsidRDefault="0079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026" w:rsidRDefault="003C65E1">
    <w:pPr>
      <w:pStyle w:val="Encabezado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21-11-25T00:00:00Z">
          <w:dateFormat w:val="d-M-yyyy"/>
          <w:lid w:val="es-ES"/>
          <w:storeMappedDataAs w:val="dateTime"/>
          <w:calendar w:val="gregorian"/>
        </w:date>
      </w:sdtPr>
      <w:sdtEndPr/>
      <w:sdtContent>
        <w:r w:rsidR="00B43083">
          <w:rPr>
            <w:lang w:val="es-ES"/>
          </w:rPr>
          <w:t>25-11-2021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E137B92"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JVYTmY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715"/>
    <w:multiLevelType w:val="hybridMultilevel"/>
    <w:tmpl w:val="174AFB40"/>
    <w:lvl w:ilvl="0" w:tplc="4ECC5D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1BD62A5F"/>
    <w:multiLevelType w:val="hybridMultilevel"/>
    <w:tmpl w:val="6C1E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5385"/>
    <w:multiLevelType w:val="hybridMultilevel"/>
    <w:tmpl w:val="EC24E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21A7"/>
    <w:multiLevelType w:val="hybridMultilevel"/>
    <w:tmpl w:val="94F4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446DD"/>
    <w:multiLevelType w:val="hybridMultilevel"/>
    <w:tmpl w:val="A496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321AB"/>
    <w:multiLevelType w:val="hybridMultilevel"/>
    <w:tmpl w:val="CF92B170"/>
    <w:lvl w:ilvl="0" w:tplc="CD7232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AC5"/>
    <w:multiLevelType w:val="hybridMultilevel"/>
    <w:tmpl w:val="DC5AF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96"/>
    <w:rsid w:val="00066FA2"/>
    <w:rsid w:val="000D5EF4"/>
    <w:rsid w:val="00375101"/>
    <w:rsid w:val="003C65E1"/>
    <w:rsid w:val="004241A4"/>
    <w:rsid w:val="00450216"/>
    <w:rsid w:val="0054371E"/>
    <w:rsid w:val="00625284"/>
    <w:rsid w:val="00662E31"/>
    <w:rsid w:val="00686CC6"/>
    <w:rsid w:val="006E6B49"/>
    <w:rsid w:val="00710CB8"/>
    <w:rsid w:val="00784265"/>
    <w:rsid w:val="00791F4A"/>
    <w:rsid w:val="00794026"/>
    <w:rsid w:val="00844761"/>
    <w:rsid w:val="00925C45"/>
    <w:rsid w:val="00971753"/>
    <w:rsid w:val="009C0063"/>
    <w:rsid w:val="009D3BE1"/>
    <w:rsid w:val="009F30A1"/>
    <w:rsid w:val="00B414E0"/>
    <w:rsid w:val="00B43083"/>
    <w:rsid w:val="00BF4615"/>
    <w:rsid w:val="00C012AD"/>
    <w:rsid w:val="00C43A60"/>
    <w:rsid w:val="00C87C96"/>
    <w:rsid w:val="00D71C43"/>
    <w:rsid w:val="00E82F77"/>
    <w:rsid w:val="00E95202"/>
    <w:rsid w:val="00F8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9AB9E"/>
  <w15:docId w15:val="{F6D3D5B3-6765-429D-9C2E-CFBE2A3F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n\AppData\Roaming\Microsoft\Plantillas\Informe%20(tema%20Mirad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FC960AECD243BE8539F6A5F239E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9F1A9-7D87-4AD2-8F75-82E859343BCD}"/>
      </w:docPartPr>
      <w:docPartBody>
        <w:p w:rsidR="00683D64" w:rsidRDefault="00585D17">
          <w:pPr>
            <w:pStyle w:val="7DFC960AECD243BE8539F6A5F239EB7A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D10CA36154184EFBB54032E6D2F5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C95E-CDB4-41DE-8315-C8BE90103934}"/>
      </w:docPartPr>
      <w:docPartBody>
        <w:p w:rsidR="00683D64" w:rsidRDefault="00585D17">
          <w:pPr>
            <w:pStyle w:val="D10CA36154184EFBB54032E6D2F51166"/>
          </w:pPr>
          <w:r>
            <w:rPr>
              <w:lang w:val="es-ES"/>
            </w:rPr>
            <w:t>[Escriba el subtítulo del documento]</w:t>
          </w:r>
        </w:p>
      </w:docPartBody>
    </w:docPart>
    <w:docPart>
      <w:docPartPr>
        <w:name w:val="EF1FE6A308B04616BDA0647E15D4C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8E0D-FE02-4497-81B6-F0E801E94192}"/>
      </w:docPartPr>
      <w:docPartBody>
        <w:p w:rsidR="00683D64" w:rsidRDefault="00585D17">
          <w:pPr>
            <w:pStyle w:val="EF1FE6A308B04616BDA0647E15D4C715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3BFEA96E9617472C9FBCC84954C11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AB086-3E4E-4960-AF3A-F7AE7871B367}"/>
      </w:docPartPr>
      <w:docPartBody>
        <w:p w:rsidR="00683D64" w:rsidRDefault="00585D17">
          <w:pPr>
            <w:pStyle w:val="3BFEA96E9617472C9FBCC84954C11B07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17"/>
    <w:rsid w:val="00585D17"/>
    <w:rsid w:val="00683D64"/>
    <w:rsid w:val="00E0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FC960AECD243BE8539F6A5F239EB7A">
    <w:name w:val="7DFC960AECD243BE8539F6A5F239EB7A"/>
  </w:style>
  <w:style w:type="paragraph" w:customStyle="1" w:styleId="D10CA36154184EFBB54032E6D2F51166">
    <w:name w:val="D10CA36154184EFBB54032E6D2F51166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7FCCF4211F5E4075ACF681D40A79AAF4">
    <w:name w:val="7FCCF4211F5E4075ACF681D40A79AAF4"/>
  </w:style>
  <w:style w:type="paragraph" w:customStyle="1" w:styleId="EF1FE6A308B04616BDA0647E15D4C715">
    <w:name w:val="EF1FE6A308B04616BDA0647E15D4C715"/>
  </w:style>
  <w:style w:type="paragraph" w:customStyle="1" w:styleId="3BFEA96E9617472C9FBCC84954C11B07">
    <w:name w:val="3BFEA96E9617472C9FBCC84954C11B07"/>
  </w:style>
  <w:style w:type="paragraph" w:customStyle="1" w:styleId="F83DB45DD9064508AB60A434E7EFC847">
    <w:name w:val="F83DB45DD9064508AB60A434E7EFC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2021-11-25T00:00:00</PublishDate>
  <Abstract>DSS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BDE17-6AF9-4E78-AF69-AFEAE23A2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Mirador).dotx</Template>
  <TotalTime>549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Máquina de Turing</vt:lpstr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Máquina de Turing</dc:title>
  <dc:subject>Fundamentos Teóricos de la Informática         Trabajo Integrador</dc:subject>
  <dc:creator>Karen Apablaza</dc:creator>
  <cp:keywords/>
  <cp:lastModifiedBy>Karen Apablaza</cp:lastModifiedBy>
  <cp:revision>4</cp:revision>
  <cp:lastPrinted>2021-11-25T19:23:00Z</cp:lastPrinted>
  <dcterms:created xsi:type="dcterms:W3CDTF">2021-11-25T10:35:00Z</dcterms:created>
  <dcterms:modified xsi:type="dcterms:W3CDTF">2021-11-25T19:50:00Z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